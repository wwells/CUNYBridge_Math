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5EE41" w14:textId="77777777" w:rsidR="00FA2651" w:rsidRPr="0082114A" w:rsidRDefault="0082114A" w:rsidP="003720B2">
      <w:pPr>
        <w:outlineLvl w:val="0"/>
        <w:rPr>
          <w:color w:val="000000"/>
          <w:sz w:val="20"/>
          <w:szCs w:val="20"/>
        </w:rPr>
      </w:pPr>
      <w:r w:rsidRPr="0082114A">
        <w:rPr>
          <w:color w:val="000000"/>
          <w:sz w:val="20"/>
          <w:szCs w:val="20"/>
        </w:rPr>
        <w:t>Test Name: homework1(Test)</w:t>
      </w:r>
    </w:p>
    <w:p w14:paraId="22222821" w14:textId="77777777" w:rsidR="0082114A" w:rsidRPr="0082114A" w:rsidRDefault="0082114A" w:rsidP="0082114A">
      <w:pPr>
        <w:rPr>
          <w:color w:val="000000"/>
          <w:sz w:val="20"/>
          <w:szCs w:val="20"/>
        </w:rPr>
      </w:pPr>
    </w:p>
    <w:p w14:paraId="136A3EC7" w14:textId="77777777" w:rsidR="00861A53" w:rsidRDefault="0082114A" w:rsidP="00734B78">
      <w:pPr>
        <w:ind w:left="720" w:hanging="72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 xml:space="preserve">1. </w:t>
      </w:r>
      <w:r w:rsidRPr="0082114A">
        <w:rPr>
          <w:color w:val="000000"/>
          <w:sz w:val="20"/>
          <w:szCs w:val="20"/>
        </w:rPr>
        <w:tab/>
        <w:t xml:space="preserve">It costs a toy retailer $10 to purchase a certain doll.  He estimates that, if he charges </w:t>
      </w:r>
      <m:oMath>
        <m:r>
          <w:rPr>
            <w:rFonts w:ascii="Cambria Math" w:hAnsi="Cambria Math"/>
            <w:color w:val="000000"/>
            <w:sz w:val="20"/>
            <w:szCs w:val="20"/>
          </w:rPr>
          <m:t>x</m:t>
        </m:r>
      </m:oMath>
      <w:r w:rsidRPr="0082114A">
        <w:rPr>
          <w:color w:val="000000"/>
          <w:sz w:val="20"/>
          <w:szCs w:val="20"/>
        </w:rPr>
        <w:t xml:space="preserve"> dollars per doll, he can sell </w:t>
      </w:r>
      <m:oMath>
        <m:r>
          <w:rPr>
            <w:rFonts w:ascii="Cambria Math" w:hAnsi="Cambria Math"/>
            <w:color w:val="000000"/>
            <w:sz w:val="20"/>
            <w:szCs w:val="20"/>
          </w:rPr>
          <m:t>80 - 2x</m:t>
        </m:r>
      </m:oMath>
      <w:r w:rsidRPr="0082114A">
        <w:rPr>
          <w:color w:val="000000"/>
          <w:sz w:val="20"/>
          <w:szCs w:val="20"/>
        </w:rPr>
        <w:t xml:space="preserve">  dolls per week.  Find a function for his weekly profit. </w:t>
      </w:r>
    </w:p>
    <w:p w14:paraId="7D47C1A2" w14:textId="77777777" w:rsidR="00282CF2" w:rsidRPr="00734B78" w:rsidRDefault="00282CF2" w:rsidP="00734B78">
      <w:pPr>
        <w:ind w:left="720" w:hanging="720"/>
        <w:rPr>
          <w:color w:val="000000"/>
          <w:sz w:val="20"/>
          <w:szCs w:val="20"/>
        </w:rPr>
      </w:pPr>
    </w:p>
    <w:p w14:paraId="6DF70207" w14:textId="062ED4F3" w:rsidR="0082114A" w:rsidRDefault="007555E5" w:rsidP="001667FC">
      <w:pP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f(x) = -10(80-2x) + x(80-2x) </w:t>
      </w:r>
    </w:p>
    <w:p w14:paraId="47647F59" w14:textId="77777777" w:rsidR="00282CF2" w:rsidRPr="0082114A" w:rsidRDefault="00282CF2" w:rsidP="001667FC">
      <w:pPr>
        <w:ind w:left="720"/>
        <w:rPr>
          <w:color w:val="000000"/>
          <w:sz w:val="20"/>
          <w:szCs w:val="20"/>
        </w:rPr>
      </w:pPr>
    </w:p>
    <w:p w14:paraId="3815A70D" w14:textId="77777777" w:rsidR="0082114A" w:rsidRPr="0082114A" w:rsidRDefault="0082114A" w:rsidP="0082114A">
      <w:pPr>
        <w:ind w:left="720" w:hanging="72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 xml:space="preserve">2. </w:t>
      </w:r>
      <w:r w:rsidRPr="0082114A">
        <w:rPr>
          <w:color w:val="000000"/>
          <w:sz w:val="20"/>
          <w:szCs w:val="20"/>
        </w:rPr>
        <w:tab/>
        <w:t>Given the following function:</w:t>
      </w:r>
    </w:p>
    <w:p w14:paraId="31B675C4" w14:textId="77777777" w:rsidR="0082114A" w:rsidRPr="0082114A" w:rsidRDefault="0082114A" w:rsidP="0082114A">
      <w:pPr>
        <w:ind w:left="720" w:hanging="720"/>
        <w:jc w:val="center"/>
        <w:rPr>
          <w:rFonts w:ascii="Cambria Math" w:hAnsi="Cambria Math"/>
          <w:color w:val="000000"/>
          <w:sz w:val="20"/>
          <w:szCs w:val="20"/>
          <w:oMath/>
        </w:rPr>
      </w:pPr>
      <w:r w:rsidRPr="0082114A">
        <w:rPr>
          <w:color w:val="000000"/>
          <w:sz w:val="20"/>
          <w:szCs w:val="20"/>
        </w:rPr>
        <w:tab/>
      </w:r>
      <m:oMath>
        <m:r>
          <w:rPr>
            <w:rFonts w:ascii="Cambria Math" w:hAnsi="Cambria Math"/>
            <w:color w:val="000000"/>
            <w:sz w:val="20"/>
            <w:szCs w:val="20"/>
          </w:rPr>
          <m:t xml:space="preserve"> f </m:t>
        </m:r>
        <m:d>
          <m:d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color w:val="000000"/>
            <w:sz w:val="20"/>
            <w:szCs w:val="20"/>
          </w:rPr>
          <m:t xml:space="preserve"> = 8</m:t>
        </m:r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color w:val="000000"/>
            <w:sz w:val="20"/>
            <w:szCs w:val="20"/>
          </w:rPr>
          <m:t xml:space="preserve"> + 7</m:t>
        </m:r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color w:val="000000"/>
            <w:sz w:val="20"/>
            <w:szCs w:val="20"/>
          </w:rPr>
          <m:t xml:space="preserve"> - 5</m:t>
        </m:r>
      </m:oMath>
    </w:p>
    <w:p w14:paraId="3FD0A417" w14:textId="77777777" w:rsidR="0082114A" w:rsidRPr="0082114A" w:rsidRDefault="0082114A" w:rsidP="0082114A">
      <w:pPr>
        <w:ind w:left="720"/>
        <w:rPr>
          <w:b/>
          <w:color w:val="000000"/>
          <w:sz w:val="20"/>
          <w:szCs w:val="20"/>
        </w:rPr>
      </w:pPr>
    </w:p>
    <w:p w14:paraId="4233CF90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>Step 1.</w:t>
      </w:r>
      <w:r w:rsidRPr="0082114A">
        <w:rPr>
          <w:color w:val="000000"/>
          <w:sz w:val="20"/>
          <w:szCs w:val="20"/>
        </w:rPr>
        <w:t xml:space="preserve"> Find </w:t>
      </w:r>
      <m:oMath>
        <m:r>
          <w:rPr>
            <w:rFonts w:ascii="Cambria Math" w:hAnsi="Cambria Math"/>
            <w:color w:val="000000"/>
            <w:sz w:val="20"/>
            <w:szCs w:val="20"/>
          </w:rPr>
          <m:t xml:space="preserve"> f </m:t>
        </m:r>
        <m:d>
          <m:d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3</m:t>
            </m:r>
          </m:e>
        </m:d>
      </m:oMath>
      <w:r w:rsidRPr="0082114A">
        <w:rPr>
          <w:color w:val="000000"/>
          <w:sz w:val="20"/>
          <w:szCs w:val="20"/>
        </w:rPr>
        <w:t xml:space="preserve">.  </w:t>
      </w:r>
    </w:p>
    <w:p w14:paraId="58AE8C8C" w14:textId="77777777" w:rsidR="0082114A" w:rsidRPr="0082114A" w:rsidRDefault="003B5624" w:rsidP="0082114A">
      <w:pPr>
        <w:ind w:left="720"/>
        <w:rPr>
          <w:b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 xml:space="preserve">f 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3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 xml:space="preserve"> = 274</m:t>
          </m:r>
        </m:oMath>
      </m:oMathPara>
    </w:p>
    <w:p w14:paraId="3B52AA68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>Step 2.</w:t>
      </w:r>
      <w:r w:rsidRPr="0082114A">
        <w:rPr>
          <w:color w:val="000000"/>
          <w:sz w:val="20"/>
          <w:szCs w:val="20"/>
        </w:rPr>
        <w:t xml:space="preserve"> Find </w:t>
      </w:r>
      <m:oMath>
        <m:r>
          <w:rPr>
            <w:rFonts w:ascii="Cambria Math" w:hAnsi="Cambria Math"/>
            <w:color w:val="000000"/>
            <w:sz w:val="20"/>
            <w:szCs w:val="20"/>
          </w:rPr>
          <m:t xml:space="preserve"> f </m:t>
        </m:r>
        <m:d>
          <m:d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-2</m:t>
            </m:r>
          </m:e>
        </m:d>
      </m:oMath>
      <w:r w:rsidRPr="0082114A">
        <w:rPr>
          <w:color w:val="000000"/>
          <w:sz w:val="20"/>
          <w:szCs w:val="20"/>
        </w:rPr>
        <w:t xml:space="preserve">.  </w:t>
      </w:r>
    </w:p>
    <w:p w14:paraId="6D601F8F" w14:textId="77777777" w:rsidR="0082114A" w:rsidRPr="0082114A" w:rsidRDefault="003B5624" w:rsidP="0082114A">
      <w:pPr>
        <w:ind w:left="720"/>
        <w:rPr>
          <w:b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 xml:space="preserve">f 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-2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 xml:space="preserve"> = -97</m:t>
          </m:r>
        </m:oMath>
      </m:oMathPara>
    </w:p>
    <w:p w14:paraId="1BA7B19B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>Step 3.</w:t>
      </w:r>
      <w:r w:rsidRPr="0082114A">
        <w:rPr>
          <w:color w:val="000000"/>
          <w:sz w:val="20"/>
          <w:szCs w:val="20"/>
        </w:rPr>
        <w:t xml:space="preserve"> Find </w:t>
      </w:r>
      <m:oMath>
        <m:r>
          <w:rPr>
            <w:rFonts w:ascii="Cambria Math" w:hAnsi="Cambria Math"/>
            <w:color w:val="000000"/>
            <w:sz w:val="20"/>
            <w:szCs w:val="20"/>
          </w:rPr>
          <m:t xml:space="preserve"> f </m:t>
        </m:r>
        <m:d>
          <m:d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x + c</m:t>
            </m:r>
          </m:e>
        </m:d>
      </m:oMath>
      <w:r w:rsidRPr="0082114A">
        <w:rPr>
          <w:color w:val="000000"/>
          <w:sz w:val="20"/>
          <w:szCs w:val="20"/>
        </w:rPr>
        <w:t xml:space="preserve">.  </w:t>
      </w:r>
    </w:p>
    <w:p w14:paraId="0B553624" w14:textId="77777777" w:rsidR="003B5624" w:rsidRPr="0082114A" w:rsidRDefault="003B5624" w:rsidP="003B5624">
      <w:pPr>
        <w:ind w:left="720" w:hanging="720"/>
        <w:jc w:val="center"/>
        <w:rPr>
          <w:rFonts w:ascii="Cambria Math" w:hAnsi="Cambria Math"/>
          <w:color w:val="000000"/>
          <w:sz w:val="20"/>
          <w:szCs w:val="20"/>
          <w:oMath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 xml:space="preserve">f 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 xml:space="preserve"> = 8(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x+c)</m:t>
              </m:r>
            </m:e>
            <m:sup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0"/>
              <w:szCs w:val="20"/>
            </w:rPr>
            <m:t xml:space="preserve"> + 7(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x+c)</m:t>
              </m:r>
            </m:e>
            <m:sup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0"/>
              <w:szCs w:val="20"/>
            </w:rPr>
            <m:t xml:space="preserve"> - 5</m:t>
          </m:r>
        </m:oMath>
      </m:oMathPara>
    </w:p>
    <w:p w14:paraId="5F0ACAB5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3C0F7478" w14:textId="77777777" w:rsidR="0082114A" w:rsidRPr="0082114A" w:rsidRDefault="0082114A" w:rsidP="0082114A">
      <w:pPr>
        <w:ind w:left="720" w:hanging="72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 xml:space="preserve">3. </w:t>
      </w:r>
      <w:r w:rsidRPr="0082114A">
        <w:rPr>
          <w:color w:val="000000"/>
          <w:sz w:val="20"/>
          <w:szCs w:val="20"/>
        </w:rPr>
        <w:tab/>
        <w:t xml:space="preserve">Use the graph to find the indicated limits.  If there is no limit, state "Does not exist".  </w:t>
      </w:r>
    </w:p>
    <w:p w14:paraId="37F3FCF5" w14:textId="77777777" w:rsidR="0082114A" w:rsidRPr="0082114A" w:rsidRDefault="0082114A" w:rsidP="0082114A">
      <w:pPr>
        <w:ind w:left="720"/>
        <w:rPr>
          <w:b/>
          <w:color w:val="000000"/>
          <w:sz w:val="20"/>
          <w:szCs w:val="20"/>
        </w:rPr>
      </w:pPr>
    </w:p>
    <w:p w14:paraId="263C02EB" w14:textId="58543B1A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>Step 1.</w:t>
      </w:r>
      <w:r w:rsidRPr="0082114A">
        <w:rPr>
          <w:color w:val="000000"/>
          <w:sz w:val="20"/>
          <w:szCs w:val="20"/>
        </w:rPr>
        <w:t xml:space="preserve"> Find</w:t>
      </w:r>
      <w:r w:rsidRPr="0082114A">
        <w:rPr>
          <w:color w:val="000000"/>
          <w:sz w:val="20"/>
          <w:szCs w:val="20"/>
        </w:rPr>
        <w:br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000000"/>
                    <w:sz w:val="20"/>
                    <w:szCs w:val="20"/>
                  </w:rPr>
                </m:ctrlPr>
              </m:limLow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lim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x→1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-</m:t>
                    </m:r>
                  </m:sup>
                </m:sSup>
              </m:lim>
            </m:limLow>
          </m:fName>
          <m:e>
            <m:d>
              <m:dPr>
                <m:begChr m:val=""/>
                <m:endChr m:val=""/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 xml:space="preserve"> 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</m:func>
      </m:oMath>
      <w:r w:rsidRPr="0082114A">
        <w:rPr>
          <w:color w:val="000000"/>
          <w:sz w:val="20"/>
          <w:szCs w:val="20"/>
        </w:rPr>
        <w:t>.</w:t>
      </w:r>
      <w:r w:rsidR="00CC2BC8">
        <w:rPr>
          <w:color w:val="000000"/>
          <w:sz w:val="20"/>
          <w:szCs w:val="20"/>
        </w:rPr>
        <w:t xml:space="preserve">    = 2</w:t>
      </w:r>
      <w:r w:rsidRPr="0082114A">
        <w:rPr>
          <w:color w:val="000000"/>
          <w:sz w:val="20"/>
          <w:szCs w:val="20"/>
        </w:rPr>
        <w:t xml:space="preserve"> </w:t>
      </w:r>
    </w:p>
    <w:p w14:paraId="6748C8E3" w14:textId="77777777" w:rsidR="0082114A" w:rsidRPr="0082114A" w:rsidRDefault="00861A53" w:rsidP="0082114A">
      <w:pPr>
        <w:ind w:left="72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045D9B" wp14:editId="0987FA00">
                <wp:simplePos x="0" y="0"/>
                <wp:positionH relativeFrom="column">
                  <wp:posOffset>4000500</wp:posOffset>
                </wp:positionH>
                <wp:positionV relativeFrom="paragraph">
                  <wp:posOffset>-4445</wp:posOffset>
                </wp:positionV>
                <wp:extent cx="1066800" cy="431800"/>
                <wp:effectExtent l="0" t="0" r="12700" b="17145"/>
                <wp:wrapNone/>
                <wp:docPr id="1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31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9DFF90" w14:textId="77777777" w:rsidR="002E2A52" w:rsidRPr="0082114A" w:rsidRDefault="002E2A52" w:rsidP="0082114A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15pt;margin-top:-.3pt;width:84pt;height:3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" filled="f">
                <v:textbox inset="0,0,0,0">
                  <w:txbxContent>
                    <w:p w14:paraId="599DFF90" w14:textId="77777777" w:rsidR="002E2A52" w:rsidRPr="0082114A" w:rsidRDefault="002E2A52" w:rsidP="0082114A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8E7AB0" wp14:editId="35057D9E">
                <wp:simplePos x="0" y="0"/>
                <wp:positionH relativeFrom="column">
                  <wp:posOffset>4140200</wp:posOffset>
                </wp:positionH>
                <wp:positionV relativeFrom="paragraph">
                  <wp:posOffset>554355</wp:posOffset>
                </wp:positionV>
                <wp:extent cx="1244600" cy="228600"/>
                <wp:effectExtent l="0" t="0" r="0" b="4445"/>
                <wp:wrapNone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094B2" w14:textId="77777777" w:rsidR="002E2A52" w:rsidRPr="0082114A" w:rsidRDefault="002E2A52" w:rsidP="0082114A">
                            <w:pPr>
                              <w:rPr>
                                <w:color w:val="000000"/>
                              </w:rPr>
                            </w:pPr>
                            <w:r w:rsidRPr="0082114A">
                              <w:rPr>
                                <w:rFonts w:ascii="QSFont4" w:hAnsi="QSFont4"/>
                                <w:color w:val="000000"/>
                                <w:sz w:val="18"/>
                              </w:rPr>
                              <w:t xml:space="preserve"> Does Not Exist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326pt;margin-top:43.65pt;width:9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" filled="f" stroked="f">
                <v:textbox inset="0,0,0,0">
                  <w:txbxContent>
                    <w:p w14:paraId="55A094B2" w14:textId="77777777" w:rsidR="002E2A52" w:rsidRPr="0082114A" w:rsidRDefault="002E2A52" w:rsidP="0082114A">
                      <w:pPr>
                        <w:rPr>
                          <w:color w:val="000000"/>
                        </w:rPr>
                      </w:pPr>
                      <w:r w:rsidRPr="0082114A">
                        <w:rPr>
                          <w:rFonts w:ascii="QSFont4" w:hAnsi="QSFont4"/>
                          <w:color w:val="000000"/>
                          <w:sz w:val="18"/>
                        </w:rPr>
                        <w:t xml:space="preserve"> Does Not Exist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B0DB69" wp14:editId="51DE09C9">
                <wp:simplePos x="0" y="0"/>
                <wp:positionH relativeFrom="column">
                  <wp:posOffset>4000500</wp:posOffset>
                </wp:positionH>
                <wp:positionV relativeFrom="paragraph">
                  <wp:posOffset>554355</wp:posOffset>
                </wp:positionV>
                <wp:extent cx="152400" cy="228600"/>
                <wp:effectExtent l="0" t="0" r="0" b="4445"/>
                <wp:wrapNone/>
                <wp:docPr id="1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476B0D" w14:textId="77777777" w:rsidR="002E2A52" w:rsidRPr="0082114A" w:rsidRDefault="002E2A52" w:rsidP="0082114A">
                            <w:pPr>
                              <w:rPr>
                                <w:color w:val="000000"/>
                                <w:sz w:val="18"/>
                              </w:rPr>
                            </w:pPr>
                            <w:r w:rsidRPr="0082114A">
                              <w:rPr>
                                <w:color w:val="000000"/>
                                <w:sz w:val="18"/>
                              </w:rPr>
                              <w:t>A)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315pt;margin-top:43.65pt;width:12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" filled="f" stroked="f">
                <v:textbox inset="0,0,0,0">
                  <w:txbxContent>
                    <w:p w14:paraId="0D476B0D" w14:textId="77777777" w:rsidR="002E2A52" w:rsidRPr="0082114A" w:rsidRDefault="002E2A52" w:rsidP="0082114A">
                      <w:pPr>
                        <w:rPr>
                          <w:color w:val="000000"/>
                          <w:sz w:val="18"/>
                        </w:rPr>
                      </w:pPr>
                      <w:r w:rsidRPr="0082114A">
                        <w:rPr>
                          <w:color w:val="000000"/>
                          <w:sz w:val="18"/>
                        </w:rP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E2A382A" wp14:editId="44B97C6C">
                <wp:simplePos x="0" y="0"/>
                <wp:positionH relativeFrom="column">
                  <wp:posOffset>457200</wp:posOffset>
                </wp:positionH>
                <wp:positionV relativeFrom="paragraph">
                  <wp:posOffset>59055</wp:posOffset>
                </wp:positionV>
                <wp:extent cx="2476500" cy="2476500"/>
                <wp:effectExtent l="0" t="0" r="0" b="4445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247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F6E65A" w14:textId="77777777" w:rsidR="002E2A52" w:rsidRPr="0082114A" w:rsidRDefault="002E2A52">
                            <w:pPr>
                              <w:rPr>
                                <w:color w:val="000000"/>
                              </w:rPr>
                            </w:pPr>
                            <w:r w:rsidRPr="0082114A">
                              <w:rPr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15392020" wp14:editId="4B922F36">
                                  <wp:extent cx="2476500" cy="2476500"/>
                                  <wp:effectExtent l="0" t="0" r="0" b="0"/>
                                  <wp:docPr id="1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500" cy="2476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36pt;margin-top:4.65pt;width:195pt;height:19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" filled="f" stroked="f">
                <v:textbox inset="0,0,0,0">
                  <w:txbxContent>
                    <w:p w14:paraId="1AF6E65A" w14:textId="77777777" w:rsidR="002E2A52" w:rsidRPr="0082114A" w:rsidRDefault="002E2A52">
                      <w:pPr>
                        <w:rPr>
                          <w:color w:val="000000"/>
                        </w:rPr>
                      </w:pPr>
                      <w:r w:rsidRPr="0082114A">
                        <w:rPr>
                          <w:noProof/>
                          <w:color w:val="000000"/>
                        </w:rPr>
                        <w:drawing>
                          <wp:inline distT="0" distB="0" distL="0" distR="0" wp14:anchorId="15392020" wp14:editId="4B922F36">
                            <wp:extent cx="2476500" cy="2476500"/>
                            <wp:effectExtent l="0" t="0" r="0" b="0"/>
                            <wp:docPr id="1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500" cy="2476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E71AEC" wp14:editId="2F00817D">
                <wp:simplePos x="0" y="0"/>
                <wp:positionH relativeFrom="column">
                  <wp:posOffset>3479800</wp:posOffset>
                </wp:positionH>
                <wp:positionV relativeFrom="paragraph">
                  <wp:posOffset>135255</wp:posOffset>
                </wp:positionV>
                <wp:extent cx="736600" cy="152400"/>
                <wp:effectExtent l="0" t="0" r="0" b="444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6A4119" w14:textId="77777777" w:rsidR="002E2A52" w:rsidRPr="0082114A" w:rsidRDefault="002E2A52" w:rsidP="0082114A">
                            <w:pPr>
                              <w:rPr>
                                <w:color w:val="000000"/>
                                <w:sz w:val="20"/>
                              </w:rPr>
                            </w:pPr>
                            <w:r w:rsidRPr="0082114A">
                              <w:rPr>
                                <w:color w:val="000000"/>
                                <w:sz w:val="18"/>
                              </w:rPr>
                              <w:t>Answer: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left:0;text-align:left;margin-left:274pt;margin-top:10.65pt;width:58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" filled="f" stroked="f">
                <v:textbox inset="0,0,0,0">
                  <w:txbxContent>
                    <w:p w14:paraId="686A4119" w14:textId="77777777" w:rsidR="002E2A52" w:rsidRPr="0082114A" w:rsidRDefault="002E2A52" w:rsidP="0082114A">
                      <w:pPr>
                        <w:rPr>
                          <w:color w:val="000000"/>
                          <w:sz w:val="20"/>
                        </w:rPr>
                      </w:pPr>
                      <w:r w:rsidRPr="0082114A">
                        <w:rPr>
                          <w:color w:val="000000"/>
                          <w:sz w:val="18"/>
                        </w:rPr>
                        <w:t>Answer:</w:t>
                      </w:r>
                    </w:p>
                  </w:txbxContent>
                </v:textbox>
              </v:shape>
            </w:pict>
          </mc:Fallback>
        </mc:AlternateContent>
      </w:r>
    </w:p>
    <w:p w14:paraId="6E4F8C4C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7CC625A9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589FAD85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00D09B2A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5DDD578C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0F748608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04469CA1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23F3770D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4E2AE7CB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5F0B27D1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4A036B4B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00380B72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011BB6CF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1F40E4FD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179D9232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12FE3D84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3E8AB104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69B5CBE7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7E5C5ADE" w14:textId="77777777" w:rsidR="0082114A" w:rsidRPr="0082114A" w:rsidRDefault="0082114A" w:rsidP="0082114A">
      <w:pPr>
        <w:ind w:left="720"/>
        <w:rPr>
          <w:b/>
          <w:color w:val="000000"/>
          <w:sz w:val="20"/>
          <w:szCs w:val="20"/>
        </w:rPr>
      </w:pPr>
    </w:p>
    <w:p w14:paraId="381703D0" w14:textId="326C2751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>Step 2.</w:t>
      </w:r>
      <w:r w:rsidRPr="0082114A">
        <w:rPr>
          <w:color w:val="000000"/>
          <w:sz w:val="20"/>
          <w:szCs w:val="20"/>
        </w:rPr>
        <w:t xml:space="preserve"> Find</w:t>
      </w:r>
      <w:r w:rsidRPr="0082114A">
        <w:rPr>
          <w:color w:val="000000"/>
          <w:sz w:val="20"/>
          <w:szCs w:val="20"/>
        </w:rPr>
        <w:br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000000"/>
                    <w:sz w:val="20"/>
                    <w:szCs w:val="20"/>
                  </w:rPr>
                </m:ctrlPr>
              </m:limLow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lim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x→1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begChr m:val=""/>
                <m:endChr m:val=""/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 xml:space="preserve"> 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</m:func>
      </m:oMath>
      <w:r w:rsidRPr="0082114A">
        <w:rPr>
          <w:color w:val="000000"/>
          <w:sz w:val="20"/>
          <w:szCs w:val="20"/>
        </w:rPr>
        <w:t xml:space="preserve">.  </w:t>
      </w:r>
      <w:r w:rsidR="00CC2BC8">
        <w:rPr>
          <w:color w:val="000000"/>
          <w:sz w:val="20"/>
          <w:szCs w:val="20"/>
        </w:rPr>
        <w:t xml:space="preserve">  = -5</w:t>
      </w:r>
    </w:p>
    <w:p w14:paraId="65FA247E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4856DF1F" w14:textId="77777777" w:rsidR="0082114A" w:rsidRPr="0082114A" w:rsidRDefault="0082114A" w:rsidP="0082114A">
      <w:pPr>
        <w:ind w:left="720"/>
        <w:rPr>
          <w:b/>
          <w:color w:val="000000"/>
          <w:sz w:val="20"/>
          <w:szCs w:val="20"/>
        </w:rPr>
      </w:pPr>
    </w:p>
    <w:p w14:paraId="47BA90F0" w14:textId="7A2D243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>Step 3.</w:t>
      </w:r>
      <w:r w:rsidRPr="0082114A">
        <w:rPr>
          <w:color w:val="000000"/>
          <w:sz w:val="20"/>
          <w:szCs w:val="20"/>
        </w:rPr>
        <w:t xml:space="preserve"> Find</w:t>
      </w:r>
      <w:r w:rsidRPr="0082114A">
        <w:rPr>
          <w:color w:val="000000"/>
          <w:sz w:val="20"/>
          <w:szCs w:val="20"/>
        </w:rPr>
        <w:br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000000"/>
                    <w:sz w:val="20"/>
                    <w:szCs w:val="20"/>
                  </w:rPr>
                </m:ctrlPr>
              </m:limLow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x→1</m:t>
                </m:r>
              </m:lim>
            </m:limLow>
          </m:fName>
          <m:e>
            <m:d>
              <m:dPr>
                <m:begChr m:val=""/>
                <m:endChr m:val=""/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 xml:space="preserve"> 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</m:func>
      </m:oMath>
      <w:r w:rsidRPr="0082114A">
        <w:rPr>
          <w:color w:val="000000"/>
          <w:sz w:val="20"/>
          <w:szCs w:val="20"/>
        </w:rPr>
        <w:t xml:space="preserve">.  </w:t>
      </w:r>
      <w:r w:rsidR="00CC2BC8">
        <w:rPr>
          <w:color w:val="000000"/>
          <w:sz w:val="20"/>
          <w:szCs w:val="20"/>
        </w:rPr>
        <w:t xml:space="preserve"> = A) Does Not Exist</w:t>
      </w:r>
    </w:p>
    <w:p w14:paraId="5B571782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372DCBA4" w14:textId="77777777" w:rsidR="0082114A" w:rsidRPr="0082114A" w:rsidRDefault="0082114A">
      <w:pPr>
        <w:rPr>
          <w:color w:val="000000"/>
          <w:sz w:val="20"/>
          <w:szCs w:val="20"/>
        </w:rPr>
      </w:pPr>
      <w:r w:rsidRPr="0082114A">
        <w:rPr>
          <w:color w:val="000000"/>
          <w:sz w:val="20"/>
          <w:szCs w:val="20"/>
        </w:rPr>
        <w:br w:type="page"/>
      </w:r>
    </w:p>
    <w:p w14:paraId="72EA1E41" w14:textId="77777777" w:rsidR="0082114A" w:rsidRPr="0082114A" w:rsidRDefault="0082114A" w:rsidP="0082114A">
      <w:pPr>
        <w:ind w:left="720" w:hanging="72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lastRenderedPageBreak/>
        <w:t xml:space="preserve">4. </w:t>
      </w:r>
      <w:r w:rsidRPr="0082114A">
        <w:rPr>
          <w:color w:val="000000"/>
          <w:sz w:val="20"/>
          <w:szCs w:val="20"/>
        </w:rPr>
        <w:tab/>
        <w:t>Find the derivative for the following function.</w:t>
      </w:r>
    </w:p>
    <w:p w14:paraId="1A978EFD" w14:textId="77777777" w:rsidR="0082114A" w:rsidRPr="0082114A" w:rsidRDefault="0082114A" w:rsidP="0082114A">
      <w:pPr>
        <w:ind w:left="720" w:hanging="720"/>
        <w:jc w:val="center"/>
        <w:rPr>
          <w:rFonts w:ascii="Cambria Math" w:hAnsi="Cambria Math"/>
          <w:color w:val="000000"/>
          <w:sz w:val="20"/>
          <w:szCs w:val="20"/>
          <w:oMath/>
        </w:rPr>
      </w:pPr>
      <w:r w:rsidRPr="0082114A">
        <w:rPr>
          <w:color w:val="000000"/>
          <w:sz w:val="20"/>
          <w:szCs w:val="20"/>
        </w:rPr>
        <w:tab/>
      </w:r>
      <m:oMath>
        <m:r>
          <w:rPr>
            <w:rFonts w:ascii="Cambria Math" w:hAnsi="Cambria Math"/>
            <w:color w:val="000000"/>
            <w:sz w:val="20"/>
            <w:szCs w:val="20"/>
          </w:rPr>
          <m:t xml:space="preserve"> f </m:t>
        </m:r>
        <m:d>
          <m:d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color w:val="000000"/>
            <w:sz w:val="20"/>
            <w:szCs w:val="20"/>
          </w:rPr>
          <m:t xml:space="preserve"> = -2</m:t>
        </m:r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3</m:t>
            </m:r>
          </m:sup>
        </m:sSup>
      </m:oMath>
    </w:p>
    <w:p w14:paraId="08C259C8" w14:textId="52C77EE7" w:rsidR="007555E5" w:rsidRPr="0082114A" w:rsidRDefault="007555E5" w:rsidP="007555E5">
      <w:pPr>
        <w:ind w:left="720" w:hanging="720"/>
        <w:jc w:val="center"/>
        <w:rPr>
          <w:rFonts w:ascii="Cambria Math" w:hAnsi="Cambria Math"/>
          <w:color w:val="000000"/>
          <w:sz w:val="20"/>
          <w:szCs w:val="20"/>
          <w:oMath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f'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 xml:space="preserve"> = -6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2</m:t>
              </m:r>
            </m:sup>
          </m:sSup>
        </m:oMath>
      </m:oMathPara>
    </w:p>
    <w:p w14:paraId="7DC90833" w14:textId="77777777" w:rsidR="0082114A" w:rsidRPr="0082114A" w:rsidRDefault="0082114A" w:rsidP="007555E5">
      <w:pPr>
        <w:rPr>
          <w:color w:val="000000"/>
          <w:sz w:val="20"/>
          <w:szCs w:val="20"/>
        </w:rPr>
      </w:pPr>
    </w:p>
    <w:p w14:paraId="244C92F3" w14:textId="77777777" w:rsidR="0082114A" w:rsidRPr="0082114A" w:rsidRDefault="0082114A" w:rsidP="0082114A">
      <w:pPr>
        <w:ind w:left="720" w:hanging="72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 xml:space="preserve">5. </w:t>
      </w:r>
      <w:r w:rsidRPr="0082114A">
        <w:rPr>
          <w:color w:val="000000"/>
          <w:sz w:val="20"/>
          <w:szCs w:val="20"/>
        </w:rPr>
        <w:tab/>
        <w:t>Find the derivative for the following function.</w:t>
      </w:r>
    </w:p>
    <w:p w14:paraId="28AE4906" w14:textId="77777777" w:rsidR="0082114A" w:rsidRDefault="0082114A" w:rsidP="0082114A">
      <w:pPr>
        <w:ind w:left="720" w:hanging="720"/>
        <w:jc w:val="center"/>
        <w:rPr>
          <w:color w:val="000000"/>
          <w:sz w:val="20"/>
          <w:szCs w:val="20"/>
        </w:rPr>
      </w:pPr>
      <w:r w:rsidRPr="0082114A">
        <w:rPr>
          <w:color w:val="000000"/>
          <w:sz w:val="20"/>
          <w:szCs w:val="20"/>
        </w:rPr>
        <w:tab/>
      </w:r>
      <m:oMath>
        <m:r>
          <w:rPr>
            <w:rFonts w:ascii="Cambria Math" w:hAnsi="Cambria Math"/>
            <w:color w:val="000000"/>
            <w:sz w:val="20"/>
            <w:szCs w:val="20"/>
          </w:rPr>
          <m:t xml:space="preserve"> f </m:t>
        </m:r>
        <m:d>
          <m:d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color w:val="000000"/>
            <w:sz w:val="20"/>
            <w:szCs w:val="20"/>
          </w:rPr>
          <m:t xml:space="preserve"> = </m:t>
        </m:r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0"/>
              </w:rPr>
              <m:t>-8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0"/>
                  </w:rPr>
                  <m:t>2</m:t>
                </m:r>
              </m:sup>
            </m:sSup>
          </m:den>
        </m:f>
      </m:oMath>
    </w:p>
    <w:p w14:paraId="4A5C3FEE" w14:textId="77777777" w:rsidR="007555E5" w:rsidRPr="0082114A" w:rsidRDefault="007555E5" w:rsidP="0082114A">
      <w:pPr>
        <w:ind w:left="720" w:hanging="720"/>
        <w:jc w:val="center"/>
        <w:rPr>
          <w:rFonts w:ascii="Cambria Math" w:hAnsi="Cambria Math"/>
          <w:color w:val="000000"/>
          <w:sz w:val="20"/>
          <w:szCs w:val="20"/>
          <w:oMath/>
        </w:rPr>
      </w:pPr>
    </w:p>
    <w:p w14:paraId="0BC4D58D" w14:textId="27175692" w:rsidR="007555E5" w:rsidRDefault="007555E5" w:rsidP="007555E5">
      <w:pPr>
        <w:ind w:left="720" w:hanging="720"/>
        <w:jc w:val="center"/>
        <w:rPr>
          <w:color w:val="000000"/>
          <w:sz w:val="20"/>
          <w:szCs w:val="20"/>
        </w:rPr>
      </w:pPr>
      <w:r w:rsidRPr="0082114A">
        <w:rPr>
          <w:color w:val="000000"/>
          <w:sz w:val="20"/>
          <w:szCs w:val="20"/>
        </w:rPr>
        <w:tab/>
      </w:r>
      <m:oMath>
        <m:r>
          <w:rPr>
            <w:rFonts w:ascii="Cambria Math" w:hAnsi="Cambria Math"/>
            <w:color w:val="000000"/>
            <w:sz w:val="20"/>
            <w:szCs w:val="20"/>
          </w:rPr>
          <m:t xml:space="preserve"> f</m:t>
        </m:r>
        <m:r>
          <w:rPr>
            <w:rFonts w:ascii="Cambria Math" w:hAnsi="Cambria Math"/>
            <w:color w:val="000000"/>
            <w:sz w:val="20"/>
            <w:szCs w:val="20"/>
          </w:rPr>
          <m:t>'</m:t>
        </m:r>
        <m:d>
          <m:d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color w:val="000000"/>
            <w:sz w:val="20"/>
            <w:szCs w:val="20"/>
          </w:rPr>
          <m:t xml:space="preserve"> = </m:t>
        </m:r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0"/>
              </w:rPr>
              <m:t>16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0"/>
                  </w:rPr>
                  <m:t>3</m:t>
                </m:r>
              </m:sup>
            </m:sSup>
          </m:den>
        </m:f>
      </m:oMath>
    </w:p>
    <w:p w14:paraId="3910E466" w14:textId="77777777" w:rsidR="0082114A" w:rsidRPr="0082114A" w:rsidRDefault="0082114A" w:rsidP="007555E5">
      <w:pPr>
        <w:rPr>
          <w:color w:val="000000"/>
          <w:sz w:val="20"/>
          <w:szCs w:val="20"/>
        </w:rPr>
      </w:pPr>
    </w:p>
    <w:p w14:paraId="5816F219" w14:textId="77777777" w:rsidR="0082114A" w:rsidRPr="0082114A" w:rsidRDefault="0082114A" w:rsidP="0082114A">
      <w:pPr>
        <w:ind w:left="720" w:hanging="72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 xml:space="preserve">6. </w:t>
      </w:r>
      <w:r w:rsidRPr="0082114A">
        <w:rPr>
          <w:color w:val="000000"/>
          <w:sz w:val="20"/>
          <w:szCs w:val="20"/>
        </w:rPr>
        <w:tab/>
        <w:t>Find the derivative for the following function.</w:t>
      </w:r>
    </w:p>
    <w:p w14:paraId="03528925" w14:textId="77777777" w:rsidR="0082114A" w:rsidRDefault="0082114A" w:rsidP="0082114A">
      <w:pPr>
        <w:ind w:left="720" w:hanging="720"/>
        <w:jc w:val="center"/>
        <w:rPr>
          <w:color w:val="000000"/>
          <w:sz w:val="20"/>
          <w:szCs w:val="20"/>
        </w:rPr>
      </w:pPr>
      <w:r w:rsidRPr="0082114A">
        <w:rPr>
          <w:color w:val="000000"/>
          <w:sz w:val="20"/>
          <w:szCs w:val="20"/>
        </w:rPr>
        <w:tab/>
      </w:r>
      <m:oMath>
        <m:r>
          <w:rPr>
            <w:rFonts w:ascii="Cambria Math" w:hAnsi="Cambria Math"/>
            <w:color w:val="000000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color w:val="000000"/>
            <w:sz w:val="20"/>
            <w:szCs w:val="20"/>
          </w:rPr>
          <m:t xml:space="preserve"> = 5</m:t>
        </m:r>
        <m:rad>
          <m:rad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radPr>
          <m:deg>
            <m:r>
              <w:rPr>
                <w:rFonts w:ascii="Cambria Math" w:hAnsi="Cambria Math"/>
                <w:color w:val="000000"/>
                <w:sz w:val="20"/>
                <w:szCs w:val="20"/>
              </w:rPr>
              <m:t>3</m:t>
            </m:r>
          </m:deg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</m:rad>
      </m:oMath>
    </w:p>
    <w:p w14:paraId="2F959F71" w14:textId="1BB09A2F" w:rsidR="002073B3" w:rsidRPr="0082114A" w:rsidRDefault="002073B3" w:rsidP="002073B3">
      <w:pPr>
        <w:ind w:left="720" w:hanging="720"/>
        <w:jc w:val="center"/>
        <w:rPr>
          <w:rFonts w:ascii="Cambria Math" w:hAnsi="Cambria Math"/>
          <w:color w:val="000000"/>
          <w:sz w:val="20"/>
          <w:szCs w:val="20"/>
          <w:oMath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g'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5</m:t>
              </m:r>
            </m:num>
            <m:den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ad>
                    <m:rad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</m:rad>
                </m:e>
                <m:sup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2F6778E4" w14:textId="77777777" w:rsidR="002073B3" w:rsidRPr="0082114A" w:rsidRDefault="002073B3" w:rsidP="0082114A">
      <w:pPr>
        <w:ind w:left="720" w:hanging="720"/>
        <w:jc w:val="center"/>
        <w:rPr>
          <w:rFonts w:ascii="Cambria Math" w:hAnsi="Cambria Math"/>
          <w:color w:val="000000"/>
          <w:sz w:val="20"/>
          <w:szCs w:val="20"/>
          <w:oMath/>
        </w:rPr>
      </w:pPr>
    </w:p>
    <w:p w14:paraId="1063FEAD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672DE919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  <w:r w:rsidRPr="0082114A">
        <w:rPr>
          <w:color w:val="000000"/>
          <w:sz w:val="20"/>
          <w:szCs w:val="20"/>
        </w:rPr>
        <w:t xml:space="preserve"> </w:t>
      </w:r>
    </w:p>
    <w:p w14:paraId="6754420A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2676714C" w14:textId="77777777" w:rsidR="0082114A" w:rsidRPr="0082114A" w:rsidRDefault="0082114A" w:rsidP="0082114A">
      <w:pPr>
        <w:ind w:left="720" w:hanging="72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 xml:space="preserve">7. </w:t>
      </w:r>
      <w:r w:rsidRPr="0082114A">
        <w:rPr>
          <w:color w:val="000000"/>
          <w:sz w:val="20"/>
          <w:szCs w:val="20"/>
        </w:rPr>
        <w:tab/>
        <w:t>Find the derivative for the following function.</w:t>
      </w:r>
    </w:p>
    <w:p w14:paraId="28E52729" w14:textId="77777777" w:rsidR="0082114A" w:rsidRPr="0082114A" w:rsidRDefault="0082114A" w:rsidP="0082114A">
      <w:pPr>
        <w:ind w:left="720" w:hanging="720"/>
        <w:jc w:val="center"/>
        <w:rPr>
          <w:rFonts w:ascii="Cambria Math" w:hAnsi="Cambria Math"/>
          <w:color w:val="000000"/>
          <w:sz w:val="20"/>
          <w:szCs w:val="20"/>
          <w:oMath/>
        </w:rPr>
      </w:pPr>
      <w:r w:rsidRPr="0082114A">
        <w:rPr>
          <w:color w:val="000000"/>
          <w:sz w:val="20"/>
          <w:szCs w:val="20"/>
        </w:rPr>
        <w:tab/>
      </w:r>
      <m:oMath>
        <m:r>
          <w:rPr>
            <w:rFonts w:ascii="Cambria Math" w:hAnsi="Cambria Math"/>
            <w:color w:val="000000"/>
            <w:sz w:val="20"/>
            <w:szCs w:val="20"/>
          </w:rPr>
          <m:t>y = -2</m:t>
        </m:r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0"/>
                  </w:rPr>
                  <m:t>9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0"/>
                  </w:rPr>
                  <m:t>8</m:t>
                </m:r>
              </m:den>
            </m:f>
          </m:sup>
        </m:sSup>
      </m:oMath>
    </w:p>
    <w:p w14:paraId="5F54F7BE" w14:textId="468C3B28" w:rsidR="00B84576" w:rsidRPr="0082114A" w:rsidRDefault="00B84576" w:rsidP="00B84576">
      <w:pPr>
        <w:ind w:left="720" w:hanging="720"/>
        <w:jc w:val="center"/>
        <w:rPr>
          <w:rFonts w:ascii="Cambria Math" w:hAnsi="Cambria Math"/>
          <w:color w:val="000000"/>
          <w:sz w:val="20"/>
          <w:szCs w:val="20"/>
          <w:oMath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y'= -9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fPr>
            <m:num>
              <m:rad>
                <m:rad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radPr>
                <m:deg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8</m:t>
                  </m:r>
                </m:deg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</m:rad>
            </m:num>
            <m:den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4</m:t>
              </m:r>
            </m:den>
          </m:f>
        </m:oMath>
      </m:oMathPara>
    </w:p>
    <w:p w14:paraId="7A1C0C5C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211315AB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  <w:r w:rsidRPr="0082114A">
        <w:rPr>
          <w:color w:val="000000"/>
          <w:sz w:val="20"/>
          <w:szCs w:val="20"/>
        </w:rPr>
        <w:t xml:space="preserve"> </w:t>
      </w:r>
    </w:p>
    <w:p w14:paraId="7432F87E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6273DC87" w14:textId="77777777" w:rsidR="0082114A" w:rsidRPr="0082114A" w:rsidRDefault="0082114A" w:rsidP="0082114A">
      <w:pPr>
        <w:ind w:left="720" w:hanging="72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 xml:space="preserve">8. </w:t>
      </w:r>
      <w:r w:rsidRPr="0082114A">
        <w:rPr>
          <w:color w:val="000000"/>
          <w:sz w:val="20"/>
          <w:szCs w:val="20"/>
        </w:rPr>
        <w:tab/>
        <w:t xml:space="preserve">Consider the graph of </w:t>
      </w:r>
      <m:oMath>
        <m:r>
          <w:rPr>
            <w:rFonts w:ascii="Cambria Math" w:hAnsi="Cambria Math"/>
            <w:color w:val="000000"/>
            <w:sz w:val="20"/>
            <w:szCs w:val="20"/>
          </w:rPr>
          <m:t xml:space="preserve">f </m:t>
        </m:r>
        <m:d>
          <m:d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</m:d>
      </m:oMath>
      <w:r w:rsidRPr="0082114A">
        <w:rPr>
          <w:color w:val="000000"/>
          <w:sz w:val="20"/>
          <w:szCs w:val="20"/>
        </w:rPr>
        <w:t xml:space="preserve">.  What is the average rate of change of </w:t>
      </w:r>
      <m:oMath>
        <m:r>
          <w:rPr>
            <w:rFonts w:ascii="Cambria Math" w:hAnsi="Cambria Math"/>
            <w:color w:val="000000"/>
            <w:sz w:val="20"/>
            <w:szCs w:val="20"/>
          </w:rPr>
          <m:t xml:space="preserve">f </m:t>
        </m:r>
        <m:d>
          <m:d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</m:d>
      </m:oMath>
      <w:r w:rsidRPr="0082114A">
        <w:rPr>
          <w:color w:val="000000"/>
          <w:sz w:val="20"/>
          <w:szCs w:val="20"/>
        </w:rPr>
        <w:t xml:space="preserve">  from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color w:val="000000"/>
            <w:sz w:val="20"/>
            <w:szCs w:val="20"/>
          </w:rPr>
          <m:t xml:space="preserve"> = 0</m:t>
        </m:r>
      </m:oMath>
      <w:r w:rsidRPr="0082114A">
        <w:rPr>
          <w:color w:val="000000"/>
          <w:sz w:val="20"/>
          <w:szCs w:val="20"/>
        </w:rPr>
        <w:t xml:space="preserve">  to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color w:val="000000"/>
            <w:sz w:val="20"/>
            <w:szCs w:val="20"/>
          </w:rPr>
          <m:t xml:space="preserve"> = 4</m:t>
        </m:r>
      </m:oMath>
      <w:r w:rsidRPr="0082114A">
        <w:rPr>
          <w:color w:val="000000"/>
          <w:sz w:val="20"/>
          <w:szCs w:val="20"/>
        </w:rPr>
        <w:t xml:space="preserve"> ?  Please write your answer as an integer or simplified fraction. </w:t>
      </w:r>
    </w:p>
    <w:p w14:paraId="11E01078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5BE494DF" w14:textId="77777777" w:rsidR="0082114A" w:rsidRPr="0082114A" w:rsidRDefault="00861A53" w:rsidP="0082114A">
      <w:pPr>
        <w:ind w:left="72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41746344" wp14:editId="2910ECCA">
                <wp:simplePos x="0" y="0"/>
                <wp:positionH relativeFrom="column">
                  <wp:posOffset>457200</wp:posOffset>
                </wp:positionH>
                <wp:positionV relativeFrom="paragraph">
                  <wp:posOffset>144780</wp:posOffset>
                </wp:positionV>
                <wp:extent cx="2590800" cy="2590800"/>
                <wp:effectExtent l="0" t="5080" r="0" b="0"/>
                <wp:wrapNone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59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031B74" w14:textId="77777777" w:rsidR="002E2A52" w:rsidRPr="0082114A" w:rsidRDefault="002E2A52">
                            <w:pPr>
                              <w:rPr>
                                <w:color w:val="000000"/>
                              </w:rPr>
                            </w:pPr>
                            <w:r w:rsidRPr="0082114A">
                              <w:rPr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4229FE50" wp14:editId="600E18C7">
                                  <wp:extent cx="2590800" cy="2590800"/>
                                  <wp:effectExtent l="0" t="0" r="0" b="0"/>
                                  <wp:docPr id="2" name="Pictur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0800" cy="2590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36pt;margin-top:11.4pt;width:204pt;height:204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" filled="f" stroked="f">
                <v:textbox inset="0,0,0,0">
                  <w:txbxContent>
                    <w:p w14:paraId="55031B74" w14:textId="77777777" w:rsidR="002E2A52" w:rsidRPr="0082114A" w:rsidRDefault="002E2A52">
                      <w:pPr>
                        <w:rPr>
                          <w:color w:val="000000"/>
                        </w:rPr>
                      </w:pPr>
                      <w:r w:rsidRPr="0082114A">
                        <w:rPr>
                          <w:noProof/>
                          <w:color w:val="000000"/>
                        </w:rPr>
                        <w:drawing>
                          <wp:inline distT="0" distB="0" distL="0" distR="0" wp14:anchorId="4229FE50" wp14:editId="600E18C7">
                            <wp:extent cx="2590800" cy="2590800"/>
                            <wp:effectExtent l="0" t="0" r="0" b="0"/>
                            <wp:docPr id="2" name="Picture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0800" cy="2590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B302193" w14:textId="77777777" w:rsidR="0082114A" w:rsidRPr="0082114A" w:rsidRDefault="00861A53" w:rsidP="0082114A">
      <w:pPr>
        <w:ind w:left="72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58C6FF" wp14:editId="2DD6CE4C">
                <wp:simplePos x="0" y="0"/>
                <wp:positionH relativeFrom="column">
                  <wp:posOffset>3822700</wp:posOffset>
                </wp:positionH>
                <wp:positionV relativeFrom="paragraph">
                  <wp:posOffset>278130</wp:posOffset>
                </wp:positionV>
                <wp:extent cx="1422400" cy="723900"/>
                <wp:effectExtent l="0" t="0" r="12700" b="13970"/>
                <wp:wrapNone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4AD6A0F" w14:textId="6D9302C8" w:rsidR="002E2A52" w:rsidRPr="0082114A" w:rsidRDefault="002E2A52" w:rsidP="0082114A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(35-40)/(4-0) = -5/4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left:0;text-align:left;margin-left:301pt;margin-top:21.9pt;width:112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" filled="f">
                <v:textbox inset="0,0,0,0">
                  <w:txbxContent>
                    <w:p w14:paraId="24AD6A0F" w14:textId="6D9302C8" w:rsidR="002E2A52" w:rsidRPr="0082114A" w:rsidRDefault="002E2A52" w:rsidP="0082114A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(35-40)/(4-0) = -5/4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B51327" wp14:editId="51AC74F7">
                <wp:simplePos x="0" y="0"/>
                <wp:positionH relativeFrom="column">
                  <wp:posOffset>3175000</wp:posOffset>
                </wp:positionH>
                <wp:positionV relativeFrom="paragraph">
                  <wp:posOffset>557530</wp:posOffset>
                </wp:positionV>
                <wp:extent cx="812800" cy="152400"/>
                <wp:effectExtent l="0" t="0" r="0" b="1270"/>
                <wp:wrapNone/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5B4714" w14:textId="77777777" w:rsidR="002E2A52" w:rsidRPr="0082114A" w:rsidRDefault="002E2A52" w:rsidP="0082114A">
                            <w:pPr>
                              <w:rPr>
                                <w:color w:val="000000"/>
                              </w:rPr>
                            </w:pPr>
                            <w:r w:rsidRPr="0082114A">
                              <w:rPr>
                                <w:color w:val="000000"/>
                                <w:sz w:val="18"/>
                              </w:rPr>
                              <w:t xml:space="preserve">Answer: 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left:0;text-align:left;margin-left:250pt;margin-top:43.9pt;width:64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" filled="f" stroked="f">
                <v:textbox inset="0,0,0,0">
                  <w:txbxContent>
                    <w:p w14:paraId="155B4714" w14:textId="77777777" w:rsidR="002E2A52" w:rsidRPr="0082114A" w:rsidRDefault="002E2A52" w:rsidP="0082114A">
                      <w:pPr>
                        <w:rPr>
                          <w:color w:val="000000"/>
                        </w:rPr>
                      </w:pPr>
                      <w:r w:rsidRPr="0082114A">
                        <w:rPr>
                          <w:color w:val="000000"/>
                          <w:sz w:val="18"/>
                        </w:rPr>
                        <w:t xml:space="preserve">Answer:  </w:t>
                      </w:r>
                    </w:p>
                  </w:txbxContent>
                </v:textbox>
              </v:shape>
            </w:pict>
          </mc:Fallback>
        </mc:AlternateContent>
      </w:r>
    </w:p>
    <w:p w14:paraId="3084FA31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787EF1F4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39151AC6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79B0DE97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11583DB2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01438C71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176F7610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2A110155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696CDDB9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1083017A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0CDC5979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7C613A9D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39129A10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19AD2990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2320334F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255D27CE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01CCD5F8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2A392D30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6E8756B7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591697E0" w14:textId="77777777" w:rsidR="0082114A" w:rsidRPr="0082114A" w:rsidRDefault="0082114A" w:rsidP="0082114A">
      <w:pPr>
        <w:ind w:left="720" w:hanging="72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 xml:space="preserve">9. </w:t>
      </w:r>
      <w:r w:rsidRPr="0082114A">
        <w:rPr>
          <w:color w:val="000000"/>
          <w:sz w:val="20"/>
          <w:szCs w:val="20"/>
        </w:rPr>
        <w:tab/>
        <w:t xml:space="preserve">The cost of producing </w:t>
      </w:r>
      <w:r w:rsidRPr="0082114A">
        <w:rPr>
          <w:i/>
          <w:color w:val="000000"/>
          <w:sz w:val="20"/>
          <w:szCs w:val="20"/>
        </w:rPr>
        <w:t>x</w:t>
      </w:r>
      <w:r w:rsidRPr="0082114A">
        <w:rPr>
          <w:color w:val="000000"/>
          <w:sz w:val="20"/>
          <w:szCs w:val="20"/>
        </w:rPr>
        <w:t xml:space="preserve"> baskets is given by </w:t>
      </w:r>
      <m:oMath>
        <m:r>
          <w:rPr>
            <w:rFonts w:ascii="Cambria Math" w:hAnsi="Cambria Math"/>
            <w:color w:val="000000"/>
            <w:sz w:val="20"/>
            <w:szCs w:val="20"/>
          </w:rPr>
          <m:t>C</m:t>
        </m:r>
        <m:d>
          <m:d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color w:val="000000"/>
            <w:sz w:val="20"/>
            <w:szCs w:val="20"/>
          </w:rPr>
          <m:t xml:space="preserve"> = 630 + 2.4x</m:t>
        </m:r>
      </m:oMath>
      <w:r w:rsidRPr="0082114A">
        <w:rPr>
          <w:color w:val="000000"/>
          <w:sz w:val="20"/>
          <w:szCs w:val="20"/>
        </w:rPr>
        <w:t xml:space="preserve">.  Determine the average cost function.   </w:t>
      </w:r>
    </w:p>
    <w:p w14:paraId="52CD4DB5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292AF0B9" w14:textId="09D7CE03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  <w:r w:rsidRPr="0082114A">
        <w:rPr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000000"/>
            <w:sz w:val="20"/>
            <w:szCs w:val="20"/>
          </w:rPr>
          <m:t>c</m:t>
        </m:r>
        <m:d>
          <m:d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color w:val="000000"/>
            <w:sz w:val="20"/>
            <w:szCs w:val="20"/>
          </w:rPr>
          <m:t xml:space="preserve"> = </m:t>
        </m:r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630 + 2.4x</m:t>
            </m:r>
          </m:num>
          <m:den>
            <m: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den>
        </m:f>
      </m:oMath>
    </w:p>
    <w:p w14:paraId="102EE6F4" w14:textId="0946012B" w:rsidR="0082114A" w:rsidRPr="0082114A" w:rsidRDefault="0082114A">
      <w:pPr>
        <w:rPr>
          <w:color w:val="000000"/>
          <w:sz w:val="20"/>
          <w:szCs w:val="20"/>
        </w:rPr>
      </w:pPr>
    </w:p>
    <w:p w14:paraId="725EE37F" w14:textId="77777777" w:rsidR="0082114A" w:rsidRPr="0082114A" w:rsidRDefault="0082114A" w:rsidP="0082114A">
      <w:pPr>
        <w:ind w:left="720" w:hanging="72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 xml:space="preserve">10. </w:t>
      </w:r>
      <w:r w:rsidRPr="0082114A">
        <w:rPr>
          <w:color w:val="000000"/>
          <w:sz w:val="20"/>
          <w:szCs w:val="20"/>
        </w:rPr>
        <w:tab/>
        <w:t>Use the Product Rule or Quotient Rule to find the derivative.</w:t>
      </w:r>
    </w:p>
    <w:p w14:paraId="3D4A7C91" w14:textId="77777777" w:rsidR="0082114A" w:rsidRPr="0082114A" w:rsidRDefault="0082114A" w:rsidP="0082114A">
      <w:pPr>
        <w:ind w:left="720" w:hanging="720"/>
        <w:jc w:val="center"/>
        <w:rPr>
          <w:rFonts w:ascii="Cambria Math" w:hAnsi="Cambria Math"/>
          <w:color w:val="000000"/>
          <w:sz w:val="20"/>
          <w:szCs w:val="20"/>
          <w:oMath/>
        </w:rPr>
      </w:pPr>
      <w:r w:rsidRPr="0082114A">
        <w:rPr>
          <w:color w:val="000000"/>
          <w:sz w:val="20"/>
          <w:szCs w:val="20"/>
        </w:rPr>
        <w:tab/>
      </w:r>
      <m:oMath>
        <m:r>
          <w:rPr>
            <w:rFonts w:ascii="Cambria Math" w:hAnsi="Cambria Math"/>
            <w:color w:val="000000"/>
            <w:sz w:val="20"/>
            <w:szCs w:val="20"/>
          </w:rPr>
          <m:t xml:space="preserve"> f </m:t>
        </m:r>
        <m:d>
          <m:d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color w:val="000000"/>
            <w:sz w:val="20"/>
            <w:szCs w:val="20"/>
          </w:rPr>
          <m:t xml:space="preserve"> = </m:t>
        </m:r>
        <m:d>
          <m:d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-2</m:t>
                </m:r>
              </m:sup>
            </m:sSup>
            <m:r>
              <w:rPr>
                <w:rFonts w:ascii="Cambria Math" w:hAnsi="Cambria Math"/>
                <w:color w:val="000000"/>
                <w:sz w:val="20"/>
                <w:szCs w:val="20"/>
              </w:rPr>
              <m:t xml:space="preserve"> + 1</m:t>
            </m:r>
          </m:e>
        </m:d>
        <m:r>
          <w:rPr>
            <w:rFonts w:ascii="Cambria Math" w:hAnsi="Cambria Math"/>
            <w:color w:val="000000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-5x + 9</m:t>
            </m:r>
          </m:e>
        </m:d>
      </m:oMath>
    </w:p>
    <w:p w14:paraId="6D99A336" w14:textId="01245B2F" w:rsidR="0082114A" w:rsidRPr="005470BD" w:rsidRDefault="00820BF6" w:rsidP="005470BD">
      <w:pPr>
        <w:ind w:left="720" w:hanging="720"/>
        <w:jc w:val="center"/>
        <w:rPr>
          <w:rFonts w:ascii="Cambria Math" w:hAnsi="Cambria Math"/>
          <w:color w:val="000000"/>
          <w:sz w:val="20"/>
          <w:szCs w:val="20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  <w:color w:val="000000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-3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-5x + 9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-5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 + 1</m:t>
              </m:r>
            </m:e>
          </m:d>
        </m:oMath>
      </m:oMathPara>
    </w:p>
    <w:p w14:paraId="5FF759EB" w14:textId="692CB554" w:rsidR="005470BD" w:rsidRPr="0082114A" w:rsidRDefault="0082114A" w:rsidP="005470BD">
      <w:pPr>
        <w:ind w:left="720" w:hanging="720"/>
        <w:jc w:val="center"/>
        <w:rPr>
          <w:rFonts w:ascii="Cambria Math" w:hAnsi="Cambria Math"/>
          <w:color w:val="000000"/>
          <w:sz w:val="20"/>
          <w:szCs w:val="20"/>
          <w:oMath/>
        </w:rPr>
      </w:pPr>
      <w:r w:rsidRPr="0082114A">
        <w:rPr>
          <w:color w:val="000000"/>
          <w:sz w:val="20"/>
          <w:szCs w:val="20"/>
        </w:rPr>
        <w:t xml:space="preserve"> </w:t>
      </w:r>
    </w:p>
    <w:p w14:paraId="3A1734F8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2757ECBB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73218537" w14:textId="77777777" w:rsidR="0082114A" w:rsidRPr="0082114A" w:rsidRDefault="0082114A" w:rsidP="0082114A">
      <w:pPr>
        <w:ind w:left="720" w:hanging="72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 xml:space="preserve">11. </w:t>
      </w:r>
      <w:r w:rsidRPr="0082114A">
        <w:rPr>
          <w:color w:val="000000"/>
          <w:sz w:val="20"/>
          <w:szCs w:val="20"/>
        </w:rPr>
        <w:tab/>
        <w:t>Use the Product Rule or Quotient Rule to find the derivative.</w:t>
      </w:r>
    </w:p>
    <w:p w14:paraId="68009387" w14:textId="77777777" w:rsidR="0082114A" w:rsidRDefault="0082114A" w:rsidP="0082114A">
      <w:pPr>
        <w:ind w:left="720" w:hanging="720"/>
        <w:jc w:val="center"/>
        <w:rPr>
          <w:color w:val="000000"/>
          <w:sz w:val="20"/>
          <w:szCs w:val="20"/>
        </w:rPr>
      </w:pPr>
      <w:r w:rsidRPr="0082114A">
        <w:rPr>
          <w:color w:val="000000"/>
          <w:sz w:val="20"/>
          <w:szCs w:val="20"/>
        </w:rPr>
        <w:tab/>
      </w:r>
      <m:oMath>
        <m:r>
          <w:rPr>
            <w:rFonts w:ascii="Cambria Math" w:hAnsi="Cambria Math"/>
            <w:color w:val="000000"/>
            <w:sz w:val="20"/>
            <w:szCs w:val="20"/>
          </w:rPr>
          <m:t xml:space="preserve"> f </m:t>
        </m:r>
        <m:d>
          <m:d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color w:val="000000"/>
            <w:sz w:val="20"/>
            <w:szCs w:val="20"/>
          </w:rPr>
          <m:t xml:space="preserve"> = </m:t>
        </m:r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0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0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0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color w:val="000000"/>
                <w:sz w:val="28"/>
                <w:szCs w:val="20"/>
              </w:rPr>
              <m:t xml:space="preserve"> + 7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0"/>
              </w:rPr>
              <m:t xml:space="preserve"> + 1</m:t>
            </m:r>
          </m:den>
        </m:f>
      </m:oMath>
    </w:p>
    <w:p w14:paraId="0CBD31D6" w14:textId="77777777" w:rsidR="004C36FB" w:rsidRPr="0082114A" w:rsidRDefault="004C36FB" w:rsidP="0082114A">
      <w:pPr>
        <w:ind w:left="720" w:hanging="720"/>
        <w:jc w:val="center"/>
        <w:rPr>
          <w:rFonts w:ascii="Cambria Math" w:hAnsi="Cambria Math"/>
          <w:color w:val="000000"/>
          <w:sz w:val="20"/>
          <w:szCs w:val="20"/>
          <w:oMath/>
        </w:rPr>
      </w:pPr>
    </w:p>
    <w:p w14:paraId="79288851" w14:textId="3D5E5C7B" w:rsidR="0082114A" w:rsidRPr="0082114A" w:rsidRDefault="00820BF6" w:rsidP="00820BF6">
      <w:pPr>
        <w:ind w:left="720" w:hanging="720"/>
        <w:jc w:val="center"/>
        <w:rPr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f '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+1</m:t>
                  </m:r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-(-3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)(</m:t>
              </m:r>
              <m:r>
                <w:rPr>
                  <w:rFonts w:ascii="Cambria Math" w:hAnsi="Cambria Math"/>
                  <w:color w:val="000000"/>
                  <w:sz w:val="28"/>
                  <w:szCs w:val="20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0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0"/>
                </w:rPr>
                <m:t xml:space="preserve"> + 7)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0"/>
                    </w:rPr>
                    <m:t>(-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0"/>
                    </w:rPr>
                    <m:t xml:space="preserve"> + 1)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2302894F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  <w:r w:rsidRPr="0082114A">
        <w:rPr>
          <w:color w:val="000000"/>
          <w:sz w:val="20"/>
          <w:szCs w:val="20"/>
        </w:rPr>
        <w:t xml:space="preserve"> </w:t>
      </w:r>
    </w:p>
    <w:p w14:paraId="335A552C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2B8238AD" w14:textId="77777777" w:rsidR="0082114A" w:rsidRPr="0082114A" w:rsidRDefault="0082114A" w:rsidP="0082114A">
      <w:pPr>
        <w:ind w:left="720" w:hanging="72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 xml:space="preserve">12. </w:t>
      </w:r>
      <w:r w:rsidRPr="0082114A">
        <w:rPr>
          <w:color w:val="000000"/>
          <w:sz w:val="20"/>
          <w:szCs w:val="20"/>
        </w:rPr>
        <w:tab/>
        <w:t>Find the derivative for the given function.  Write your answer using positive and negative exponents and fractional exponents instead of radicals.</w:t>
      </w:r>
    </w:p>
    <w:p w14:paraId="3DC50776" w14:textId="77777777" w:rsidR="0082114A" w:rsidRPr="0082114A" w:rsidRDefault="0082114A" w:rsidP="0082114A">
      <w:pPr>
        <w:ind w:left="720" w:hanging="720"/>
        <w:jc w:val="center"/>
        <w:rPr>
          <w:rFonts w:ascii="Cambria Math" w:hAnsi="Cambria Math"/>
          <w:color w:val="000000"/>
          <w:sz w:val="20"/>
          <w:szCs w:val="20"/>
          <w:oMath/>
        </w:rPr>
      </w:pPr>
      <w:r w:rsidRPr="0082114A">
        <w:rPr>
          <w:color w:val="000000"/>
          <w:sz w:val="20"/>
          <w:szCs w:val="20"/>
        </w:rPr>
        <w:tab/>
      </w:r>
      <m:oMath>
        <m:r>
          <w:rPr>
            <w:rFonts w:ascii="Cambria Math" w:hAnsi="Cambria Math"/>
            <w:color w:val="000000"/>
            <w:sz w:val="20"/>
            <w:szCs w:val="20"/>
          </w:rPr>
          <m:t xml:space="preserve"> f </m:t>
        </m:r>
        <m:d>
          <m:d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color w:val="000000"/>
            <w:sz w:val="20"/>
            <w:szCs w:val="20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 xml:space="preserve"> - 8x + 6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0"/>
                  </w:rPr>
                  <m:t>4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0"/>
                  </w:rPr>
                  <m:t>3</m:t>
                </m:r>
              </m:den>
            </m:f>
          </m:sup>
        </m:sSup>
      </m:oMath>
    </w:p>
    <w:p w14:paraId="294D5AF5" w14:textId="104260E9" w:rsidR="0082114A" w:rsidRPr="0082114A" w:rsidRDefault="0082114A" w:rsidP="00596ED0">
      <w:pPr>
        <w:rPr>
          <w:color w:val="000000"/>
          <w:sz w:val="20"/>
          <w:szCs w:val="20"/>
        </w:rPr>
      </w:pPr>
    </w:p>
    <w:p w14:paraId="205FA4CF" w14:textId="32BCF0D8" w:rsidR="00596ED0" w:rsidRPr="0082114A" w:rsidRDefault="00596ED0" w:rsidP="00596ED0">
      <w:pPr>
        <w:ind w:left="720" w:hanging="720"/>
        <w:jc w:val="center"/>
        <w:rPr>
          <w:rFonts w:ascii="Cambria Math" w:hAnsi="Cambria Math"/>
          <w:color w:val="000000"/>
          <w:sz w:val="20"/>
          <w:szCs w:val="20"/>
          <w:oMath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f'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 xml:space="preserve"> = 4/3(-9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-4</m:t>
              </m:r>
            </m:sup>
          </m:sSup>
          <m:r>
            <w:rPr>
              <w:rFonts w:ascii="Cambria Math" w:hAnsi="Cambria Math"/>
              <w:color w:val="000000"/>
              <w:sz w:val="20"/>
              <w:szCs w:val="20"/>
            </w:rPr>
            <m:t>-8)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 xml:space="preserve"> - 8x + 6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0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0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m:t>)</m:t>
          </m:r>
        </m:oMath>
      </m:oMathPara>
    </w:p>
    <w:p w14:paraId="17A7362F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04D66000" w14:textId="77777777" w:rsidR="0082114A" w:rsidRPr="0082114A" w:rsidRDefault="0082114A" w:rsidP="0082114A">
      <w:pPr>
        <w:ind w:left="720" w:hanging="72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 xml:space="preserve">13. </w:t>
      </w:r>
      <w:r w:rsidRPr="0082114A">
        <w:rPr>
          <w:color w:val="000000"/>
          <w:sz w:val="20"/>
          <w:szCs w:val="20"/>
        </w:rPr>
        <w:tab/>
        <w:t xml:space="preserve">After a sewage spill, the level of pollution in Sootville is estimated by </w:t>
      </w:r>
      <m:oMath>
        <m:r>
          <w:rPr>
            <w:rFonts w:ascii="Cambria Math" w:hAnsi="Cambria Math"/>
            <w:color w:val="000000"/>
            <w:sz w:val="20"/>
            <w:szCs w:val="20"/>
          </w:rPr>
          <m:t xml:space="preserve"> f </m:t>
        </m:r>
        <m:d>
          <m:d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color w:val="000000"/>
            <w:sz w:val="20"/>
            <w:szCs w:val="20"/>
          </w:rPr>
          <m:t xml:space="preserve"> = </m:t>
        </m:r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0"/>
              </w:rPr>
              <m:t>550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0"/>
                  </w:rPr>
                  <m:t>2</m:t>
                </m:r>
              </m:sup>
            </m:sSup>
          </m:num>
          <m:den>
            <m:rad>
              <m:ra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0"/>
                  </w:rPr>
                </m:ctrlPr>
              </m:radPr>
              <m:deg>
                <m:r>
                  <w:rPr>
                    <w:rFonts w:ascii="Cambria Math" w:hAnsi="Cambria Math"/>
                    <w:color w:val="000000"/>
                    <w:sz w:val="28"/>
                    <w:szCs w:val="20"/>
                  </w:rPr>
                  <m:t xml:space="preserve"> 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8"/>
                    <w:szCs w:val="20"/>
                  </w:rPr>
                  <m:t xml:space="preserve"> + 15</m:t>
                </m:r>
              </m:e>
            </m:rad>
          </m:den>
        </m:f>
      </m:oMath>
      <w:r w:rsidRPr="0082114A">
        <w:rPr>
          <w:color w:val="000000"/>
          <w:sz w:val="20"/>
          <w:szCs w:val="20"/>
        </w:rPr>
        <w:t xml:space="preserve">, where </w:t>
      </w:r>
      <m:oMath>
        <m:r>
          <w:rPr>
            <w:rFonts w:ascii="Cambria Math" w:hAnsi="Cambria Math"/>
            <w:color w:val="000000"/>
            <w:sz w:val="20"/>
            <w:szCs w:val="20"/>
          </w:rPr>
          <m:t>t</m:t>
        </m:r>
      </m:oMath>
      <w:r w:rsidRPr="0082114A">
        <w:rPr>
          <w:color w:val="000000"/>
          <w:sz w:val="20"/>
          <w:szCs w:val="20"/>
        </w:rPr>
        <w:t xml:space="preserve">  is the time in days since the spill occurred.  How fast is the level changing after </w:t>
      </w:r>
      <m:oMath>
        <m:r>
          <w:rPr>
            <w:rFonts w:ascii="Cambria Math" w:hAnsi="Cambria Math"/>
            <w:color w:val="000000"/>
            <w:sz w:val="20"/>
            <w:szCs w:val="20"/>
          </w:rPr>
          <m:t>3</m:t>
        </m:r>
      </m:oMath>
      <w:r w:rsidRPr="0082114A">
        <w:rPr>
          <w:color w:val="000000"/>
          <w:sz w:val="20"/>
          <w:szCs w:val="20"/>
        </w:rPr>
        <w:t xml:space="preserve">  days?  Round to the nearest whole number. </w:t>
      </w:r>
    </w:p>
    <w:p w14:paraId="2F2D98F2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2793B8E9" w14:textId="245D5285" w:rsidR="003A5715" w:rsidRPr="0082114A" w:rsidRDefault="0082114A" w:rsidP="002A1729">
      <w:pPr>
        <w:ind w:left="720"/>
        <w:rPr>
          <w:color w:val="000000"/>
          <w:sz w:val="20"/>
          <w:szCs w:val="20"/>
        </w:rPr>
      </w:pPr>
      <w:r w:rsidRPr="0082114A">
        <w:rPr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000000"/>
            <w:sz w:val="20"/>
            <w:szCs w:val="20"/>
          </w:rPr>
          <m:t>f'</m:t>
        </m:r>
        <m:d>
          <m:d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color w:val="000000"/>
            <w:sz w:val="20"/>
            <w:szCs w:val="20"/>
          </w:rPr>
          <m:t xml:space="preserve"> = </m:t>
        </m:r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0"/>
              </w:rPr>
              <m:t>550t(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0"/>
              </w:rPr>
              <m:t>+30)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8"/>
                    <w:szCs w:val="20"/>
                  </w:rPr>
                  <m:t>+15)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0"/>
                  </w:rPr>
                  <m:t>3/2</m:t>
                </m:r>
              </m:sup>
            </m:sSup>
          </m:den>
        </m:f>
      </m:oMath>
      <w:r w:rsidR="003A5715">
        <w:rPr>
          <w:color w:val="000000"/>
          <w:sz w:val="20"/>
          <w:szCs w:val="20"/>
        </w:rPr>
        <w:t xml:space="preserve">    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f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3</m:t>
            </m:r>
          </m:e>
        </m:d>
        <m:r>
          <w:rPr>
            <w:rFonts w:ascii="Cambria Math" w:hAnsi="Cambria Math"/>
            <w:color w:val="000000"/>
            <w:sz w:val="20"/>
            <w:szCs w:val="20"/>
          </w:rPr>
          <m:t>= 547</m:t>
        </m:r>
      </m:oMath>
    </w:p>
    <w:p w14:paraId="62989BAE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13994BCA" w14:textId="77777777" w:rsidR="0082114A" w:rsidRPr="0082114A" w:rsidRDefault="0082114A" w:rsidP="0082114A">
      <w:pPr>
        <w:ind w:left="720" w:hanging="72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 xml:space="preserve">14. </w:t>
      </w:r>
      <w:r w:rsidRPr="0082114A">
        <w:rPr>
          <w:color w:val="000000"/>
          <w:sz w:val="20"/>
          <w:szCs w:val="20"/>
        </w:rPr>
        <w:tab/>
        <w:t xml:space="preserve">The average home attendance per week at a Class AA baseball park varied according to the formula </w:t>
      </w:r>
      <m:oMath>
        <m:r>
          <w:rPr>
            <w:rFonts w:ascii="Cambria Math" w:hAnsi="Cambria Math"/>
            <w:color w:val="000000"/>
            <w:sz w:val="20"/>
            <w:szCs w:val="20"/>
          </w:rPr>
          <m:t>N</m:t>
        </m:r>
        <m:d>
          <m:d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color w:val="000000"/>
            <w:sz w:val="20"/>
            <w:szCs w:val="20"/>
          </w:rPr>
          <m:t xml:space="preserve"> = 1000</m:t>
        </m:r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6 + 0.1t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0"/>
                  </w:rPr>
                  <m:t>2</m:t>
                </m:r>
              </m:den>
            </m:f>
          </m:sup>
        </m:sSup>
      </m:oMath>
      <w:r w:rsidRPr="0082114A">
        <w:rPr>
          <w:color w:val="000000"/>
          <w:sz w:val="20"/>
          <w:szCs w:val="20"/>
        </w:rPr>
        <w:t xml:space="preserve"> where  </w:t>
      </w:r>
      <w:r w:rsidRPr="0082114A">
        <w:rPr>
          <w:i/>
          <w:color w:val="000000"/>
          <w:sz w:val="20"/>
          <w:szCs w:val="20"/>
        </w:rPr>
        <w:t>t</w:t>
      </w:r>
      <w:r w:rsidRPr="0082114A">
        <w:rPr>
          <w:color w:val="000000"/>
          <w:sz w:val="20"/>
          <w:szCs w:val="20"/>
        </w:rPr>
        <w:t xml:space="preserve"> is the number of weeks into the season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 xml:space="preserve">0 </m:t>
            </m:r>
            <m:r>
              <m:rPr>
                <m:sty m:val="p"/>
              </m:rPr>
              <w:rPr>
                <w:rFonts w:ascii="QSFont4" w:hAnsi="QSFont4"/>
                <w:color w:val="000000"/>
                <w:sz w:val="20"/>
                <w:szCs w:val="20"/>
              </w:rPr>
              <m:t>£</m:t>
            </m:r>
            <m:r>
              <w:rPr>
                <w:rFonts w:ascii="Cambria Math" w:hAnsi="QSFont4"/>
                <w:color w:val="000000"/>
                <w:sz w:val="20"/>
                <w:szCs w:val="20"/>
              </w:rPr>
              <m:t xml:space="preserve"> t </m:t>
            </m:r>
            <m:r>
              <m:rPr>
                <m:sty m:val="p"/>
              </m:rPr>
              <w:rPr>
                <w:rFonts w:ascii="QSFont4" w:hAnsi="QSFont4"/>
                <w:color w:val="000000"/>
                <w:sz w:val="20"/>
                <w:szCs w:val="20"/>
              </w:rPr>
              <m:t>£</m:t>
            </m:r>
            <m:r>
              <w:rPr>
                <w:rFonts w:ascii="Cambria Math" w:hAnsi="QSFont4"/>
                <w:color w:val="000000"/>
                <w:sz w:val="20"/>
                <w:szCs w:val="20"/>
              </w:rPr>
              <m:t xml:space="preserve"> 14</m:t>
            </m:r>
          </m:e>
        </m:d>
      </m:oMath>
      <w:r w:rsidRPr="0082114A">
        <w:rPr>
          <w:color w:val="000000"/>
          <w:sz w:val="20"/>
          <w:szCs w:val="20"/>
        </w:rPr>
        <w:t xml:space="preserve"> and  </w:t>
      </w:r>
      <w:r w:rsidRPr="0082114A">
        <w:rPr>
          <w:i/>
          <w:color w:val="000000"/>
          <w:sz w:val="20"/>
          <w:szCs w:val="20"/>
        </w:rPr>
        <w:t>N</w:t>
      </w:r>
      <w:r w:rsidRPr="0082114A">
        <w:rPr>
          <w:color w:val="000000"/>
          <w:sz w:val="20"/>
          <w:szCs w:val="20"/>
        </w:rPr>
        <w:t xml:space="preserve"> represents the number of people.</w:t>
      </w:r>
    </w:p>
    <w:p w14:paraId="7AFD4C3C" w14:textId="77777777" w:rsidR="0082114A" w:rsidRPr="0082114A" w:rsidRDefault="0082114A" w:rsidP="0082114A">
      <w:pPr>
        <w:ind w:left="720"/>
        <w:rPr>
          <w:b/>
          <w:color w:val="000000"/>
          <w:sz w:val="20"/>
          <w:szCs w:val="20"/>
        </w:rPr>
      </w:pPr>
    </w:p>
    <w:p w14:paraId="6262A16A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>Step 1.</w:t>
      </w:r>
      <w:r w:rsidRPr="0082114A">
        <w:rPr>
          <w:color w:val="000000"/>
          <w:sz w:val="20"/>
          <w:szCs w:val="20"/>
        </w:rPr>
        <w:t xml:space="preserve"> What was the attendance during the third week into the season?  Round your answer to the nearest whole number. </w:t>
      </w:r>
    </w:p>
    <w:p w14:paraId="6C3229CA" w14:textId="7B486F8D" w:rsidR="0082114A" w:rsidRPr="005C6D46" w:rsidRDefault="005C6D46" w:rsidP="005C6D46">
      <w:pP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2510</w:t>
      </w:r>
    </w:p>
    <w:p w14:paraId="5B7A159B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>Step 2.</w:t>
      </w:r>
      <w:r w:rsidRPr="0082114A">
        <w:rPr>
          <w:color w:val="000000"/>
          <w:sz w:val="20"/>
          <w:szCs w:val="20"/>
        </w:rPr>
        <w:t xml:space="preserve"> Determine </w:t>
      </w:r>
      <m:oMath>
        <m:r>
          <w:rPr>
            <w:rFonts w:ascii="Cambria Math" w:hAnsi="Cambria Math"/>
            <w:color w:val="000000"/>
            <w:sz w:val="20"/>
            <w:szCs w:val="20"/>
          </w:rPr>
          <m:t xml:space="preserve"> N ´</m:t>
        </m:r>
        <m:d>
          <m:d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5</m:t>
            </m:r>
          </m:e>
        </m:d>
      </m:oMath>
      <w:r w:rsidRPr="0082114A">
        <w:rPr>
          <w:color w:val="000000"/>
          <w:sz w:val="20"/>
          <w:szCs w:val="20"/>
        </w:rPr>
        <w:t xml:space="preserve"> and interpret its meaning.  Round your answer to the nearest whole number.  </w:t>
      </w:r>
    </w:p>
    <w:p w14:paraId="759BB272" w14:textId="06C6A0FE" w:rsidR="0082114A" w:rsidRPr="0082114A" w:rsidRDefault="00E47784" w:rsidP="0082114A">
      <w:pP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rate of change in attendance in week 5 is +20 people. </w:t>
      </w:r>
    </w:p>
    <w:p w14:paraId="7119C921" w14:textId="77777777" w:rsidR="0082114A" w:rsidRPr="0082114A" w:rsidRDefault="0082114A" w:rsidP="0082114A">
      <w:pPr>
        <w:ind w:left="720" w:hanging="72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 xml:space="preserve">15. </w:t>
      </w:r>
      <w:r w:rsidRPr="0082114A">
        <w:rPr>
          <w:color w:val="000000"/>
          <w:sz w:val="20"/>
          <w:szCs w:val="20"/>
        </w:rPr>
        <w:tab/>
        <w:t>Consider the following function:</w:t>
      </w:r>
    </w:p>
    <w:p w14:paraId="0545F1CD" w14:textId="77777777" w:rsidR="0082114A" w:rsidRPr="0082114A" w:rsidRDefault="0082114A" w:rsidP="0082114A">
      <w:pPr>
        <w:ind w:left="720" w:hanging="720"/>
        <w:jc w:val="center"/>
        <w:rPr>
          <w:rFonts w:ascii="Cambria Math" w:hAnsi="Cambria Math"/>
          <w:color w:val="000000"/>
          <w:sz w:val="20"/>
          <w:szCs w:val="20"/>
          <w:oMath/>
        </w:rPr>
      </w:pPr>
      <w:r w:rsidRPr="0082114A">
        <w:rPr>
          <w:color w:val="000000"/>
          <w:sz w:val="20"/>
          <w:szCs w:val="20"/>
        </w:rPr>
        <w:tab/>
      </w:r>
      <m:oMath>
        <m:r>
          <w:rPr>
            <w:rFonts w:ascii="Cambria Math" w:hAnsi="Cambria Math"/>
            <w:color w:val="000000"/>
            <w:sz w:val="20"/>
            <w:szCs w:val="20"/>
          </w:rPr>
          <m:t>3</m:t>
        </m:r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color w:val="000000"/>
            <w:sz w:val="20"/>
            <w:szCs w:val="20"/>
          </w:rPr>
          <m:t xml:space="preserve"> + 4</m:t>
        </m:r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color w:val="000000"/>
            <w:sz w:val="20"/>
            <w:szCs w:val="20"/>
          </w:rPr>
          <m:t xml:space="preserve"> = 77</m:t>
        </m:r>
      </m:oMath>
    </w:p>
    <w:p w14:paraId="6759EDDB" w14:textId="77777777" w:rsidR="0082114A" w:rsidRPr="0082114A" w:rsidRDefault="0082114A" w:rsidP="0082114A">
      <w:pPr>
        <w:ind w:left="720"/>
        <w:rPr>
          <w:b/>
          <w:color w:val="000000"/>
          <w:sz w:val="20"/>
          <w:szCs w:val="20"/>
        </w:rPr>
      </w:pPr>
    </w:p>
    <w:p w14:paraId="5CBA7233" w14:textId="77777777" w:rsidR="008F4D23" w:rsidRDefault="0082114A" w:rsidP="008F4D23">
      <w:pPr>
        <w:ind w:left="72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>Step 1.</w:t>
      </w:r>
      <w:r w:rsidRPr="0082114A">
        <w:rPr>
          <w:color w:val="000000"/>
          <w:sz w:val="20"/>
          <w:szCs w:val="20"/>
        </w:rPr>
        <w:t xml:space="preserve"> Use implicit differentiation to find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0"/>
              </w:rPr>
              <m:t>dy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0"/>
              </w:rPr>
              <m:t>dx</m:t>
            </m:r>
          </m:den>
        </m:f>
      </m:oMath>
      <w:r w:rsidRPr="0082114A">
        <w:rPr>
          <w:color w:val="000000"/>
          <w:sz w:val="20"/>
          <w:szCs w:val="20"/>
        </w:rPr>
        <w:t xml:space="preserve">.  </w:t>
      </w:r>
    </w:p>
    <w:p w14:paraId="23DC32DA" w14:textId="7D621AA7" w:rsidR="0082114A" w:rsidRPr="0082114A" w:rsidRDefault="006B5A2B" w:rsidP="008F4D23">
      <w:pPr>
        <w:ind w:left="720"/>
        <w:rPr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51979256" w14:textId="7BB0EBD9" w:rsidR="0082114A" w:rsidRPr="0082114A" w:rsidRDefault="0082114A" w:rsidP="0082114A">
      <w:pPr>
        <w:ind w:left="720"/>
        <w:rPr>
          <w:b/>
          <w:color w:val="000000"/>
          <w:sz w:val="20"/>
          <w:szCs w:val="20"/>
        </w:rPr>
      </w:pPr>
    </w:p>
    <w:p w14:paraId="3ED5DD1C" w14:textId="77777777" w:rsidR="0082114A" w:rsidRDefault="0082114A" w:rsidP="003720B2">
      <w:pPr>
        <w:ind w:left="720"/>
        <w:outlineLvl w:val="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>Step 2.</w:t>
      </w:r>
      <w:r w:rsidRPr="0082114A">
        <w:rPr>
          <w:color w:val="000000"/>
          <w:sz w:val="20"/>
          <w:szCs w:val="20"/>
        </w:rPr>
        <w:t xml:space="preserve"> Find the slope of the tangent line at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3, -1</m:t>
            </m:r>
          </m:e>
        </m:d>
      </m:oMath>
      <w:r w:rsidRPr="0082114A">
        <w:rPr>
          <w:color w:val="000000"/>
          <w:sz w:val="20"/>
          <w:szCs w:val="20"/>
        </w:rPr>
        <w:t xml:space="preserve">.  </w:t>
      </w:r>
    </w:p>
    <w:p w14:paraId="5C63438F" w14:textId="77777777" w:rsidR="008F4D23" w:rsidRDefault="008F4D23" w:rsidP="0082114A">
      <w:pPr>
        <w:ind w:left="720"/>
        <w:rPr>
          <w:b/>
          <w:color w:val="000000"/>
          <w:sz w:val="20"/>
          <w:szCs w:val="20"/>
        </w:rPr>
      </w:pPr>
    </w:p>
    <w:p w14:paraId="67239C9B" w14:textId="37A56DEE" w:rsidR="008F4D23" w:rsidRPr="0082114A" w:rsidRDefault="006B5A2B" w:rsidP="0082114A">
      <w:pPr>
        <w:ind w:left="720"/>
        <w:rPr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27</m:t>
              </m:r>
            </m:num>
            <m:den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4</m:t>
              </m:r>
            </m:den>
          </m:f>
        </m:oMath>
      </m:oMathPara>
    </w:p>
    <w:p w14:paraId="2D905C48" w14:textId="77777777" w:rsidR="0082114A" w:rsidRDefault="0082114A" w:rsidP="0082114A">
      <w:pPr>
        <w:ind w:left="720"/>
        <w:rPr>
          <w:color w:val="000000"/>
          <w:sz w:val="20"/>
          <w:szCs w:val="20"/>
        </w:rPr>
      </w:pPr>
    </w:p>
    <w:p w14:paraId="4A376E42" w14:textId="77777777" w:rsidR="000C3EAA" w:rsidRPr="0082114A" w:rsidRDefault="000C3EAA" w:rsidP="0082114A">
      <w:pPr>
        <w:ind w:left="720"/>
        <w:rPr>
          <w:color w:val="000000"/>
          <w:sz w:val="20"/>
          <w:szCs w:val="20"/>
        </w:rPr>
      </w:pPr>
    </w:p>
    <w:p w14:paraId="1630F938" w14:textId="2EB3FE81" w:rsidR="0082114A" w:rsidRPr="0082114A" w:rsidRDefault="0082114A" w:rsidP="000C3EAA">
      <w:pPr>
        <w:ind w:left="720" w:hanging="72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lastRenderedPageBreak/>
        <w:t xml:space="preserve">16. </w:t>
      </w:r>
      <w:r w:rsidRPr="0082114A">
        <w:rPr>
          <w:color w:val="000000"/>
          <w:sz w:val="20"/>
          <w:szCs w:val="20"/>
        </w:rPr>
        <w:tab/>
        <w:t>Find the intervals on which the following function is increasing and on which it is decreasing.</w:t>
      </w:r>
    </w:p>
    <w:p w14:paraId="6FD5A29F" w14:textId="77777777" w:rsidR="0082114A" w:rsidRPr="0082114A" w:rsidRDefault="0082114A" w:rsidP="0082114A">
      <w:pPr>
        <w:ind w:left="720" w:hanging="720"/>
        <w:jc w:val="center"/>
        <w:rPr>
          <w:rFonts w:ascii="Cambria Math" w:hAnsi="Cambria Math"/>
          <w:color w:val="000000"/>
          <w:sz w:val="20"/>
          <w:szCs w:val="20"/>
          <w:oMath/>
        </w:rPr>
      </w:pPr>
      <w:r w:rsidRPr="0082114A">
        <w:rPr>
          <w:color w:val="000000"/>
          <w:sz w:val="20"/>
          <w:szCs w:val="20"/>
        </w:rPr>
        <w:tab/>
      </w:r>
      <m:oMath>
        <m:r>
          <w:rPr>
            <w:rFonts w:ascii="Cambria Math" w:hAnsi="Cambria Math"/>
            <w:color w:val="000000"/>
            <w:sz w:val="20"/>
            <w:szCs w:val="20"/>
          </w:rPr>
          <m:t xml:space="preserve">f </m:t>
        </m:r>
        <m:d>
          <m:d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color w:val="000000"/>
            <w:sz w:val="20"/>
            <w:szCs w:val="20"/>
          </w:rPr>
          <m:t xml:space="preserve"> = </m:t>
        </m:r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0"/>
              </w:rPr>
              <m:t>x + 3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0"/>
              </w:rPr>
              <m:t>x - 8</m:t>
            </m:r>
          </m:den>
        </m:f>
      </m:oMath>
    </w:p>
    <w:p w14:paraId="043516A8" w14:textId="2026F1CA" w:rsidR="0082114A" w:rsidRPr="0082114A" w:rsidRDefault="0082114A" w:rsidP="00F45CAA">
      <w:pPr>
        <w:rPr>
          <w:color w:val="000000"/>
          <w:sz w:val="20"/>
          <w:szCs w:val="20"/>
        </w:rPr>
      </w:pPr>
    </w:p>
    <w:p w14:paraId="03B2DE49" w14:textId="275B5730" w:rsidR="0082114A" w:rsidRPr="0082114A" w:rsidRDefault="00D71548" w:rsidP="0082114A">
      <w:pP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function is not increasing, but </w:t>
      </w:r>
      <w:r w:rsidR="00885C30">
        <w:rPr>
          <w:color w:val="000000"/>
          <w:sz w:val="20"/>
          <w:szCs w:val="20"/>
        </w:rPr>
        <w:t xml:space="preserve">it decreases from </w:t>
      </w:r>
      <m:oMath>
        <m:r>
          <w:rPr>
            <w:rFonts w:ascii="Cambria Math" w:hAnsi="Cambria Math"/>
            <w:color w:val="000000"/>
            <w:sz w:val="20"/>
            <w:szCs w:val="20"/>
          </w:rPr>
          <m:t>(-∞,8)∪(8,∞)</m:t>
        </m:r>
      </m:oMath>
    </w:p>
    <w:p w14:paraId="0006534A" w14:textId="77777777" w:rsidR="0082114A" w:rsidRPr="0082114A" w:rsidRDefault="0082114A" w:rsidP="0082114A">
      <w:pPr>
        <w:ind w:left="720" w:hanging="72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 xml:space="preserve">17. </w:t>
      </w:r>
      <w:r w:rsidRPr="0082114A">
        <w:rPr>
          <w:color w:val="000000"/>
          <w:sz w:val="20"/>
          <w:szCs w:val="20"/>
        </w:rPr>
        <w:tab/>
        <w:t xml:space="preserve">A frozen pizza is placed in the oven at </w:t>
      </w:r>
      <m:oMath>
        <m:r>
          <w:rPr>
            <w:rFonts w:ascii="Cambria Math" w:hAnsi="Cambria Math"/>
            <w:color w:val="000000"/>
            <w:sz w:val="20"/>
            <w:szCs w:val="20"/>
          </w:rPr>
          <m:t>t = 0</m:t>
        </m:r>
      </m:oMath>
      <w:r w:rsidRPr="0082114A">
        <w:rPr>
          <w:color w:val="000000"/>
          <w:sz w:val="20"/>
          <w:szCs w:val="20"/>
        </w:rPr>
        <w:t xml:space="preserve">.  The function </w:t>
      </w:r>
      <m:oMath>
        <m:r>
          <w:rPr>
            <w:rFonts w:ascii="Cambria Math" w:hAnsi="Cambria Math"/>
            <w:color w:val="000000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color w:val="000000"/>
            <w:sz w:val="20"/>
            <w:szCs w:val="20"/>
          </w:rPr>
          <m:t xml:space="preserve"> = 14 + </m:t>
        </m:r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0"/>
              </w:rPr>
              <m:t>367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0"/>
              </w:rPr>
              <m:t xml:space="preserve"> + 100</m:t>
            </m:r>
          </m:den>
        </m:f>
      </m:oMath>
      <w:r w:rsidRPr="0082114A">
        <w:rPr>
          <w:color w:val="000000"/>
          <w:sz w:val="20"/>
          <w:szCs w:val="20"/>
        </w:rPr>
        <w:t xml:space="preserve">  approximates the temperature (in degrees Fahrenheit) of the pizza at time </w:t>
      </w:r>
      <m:oMath>
        <m:r>
          <w:rPr>
            <w:rFonts w:ascii="Cambria Math" w:hAnsi="Cambria Math"/>
            <w:color w:val="000000"/>
            <w:sz w:val="20"/>
            <w:szCs w:val="20"/>
          </w:rPr>
          <m:t>t</m:t>
        </m:r>
      </m:oMath>
      <w:r w:rsidRPr="0082114A">
        <w:rPr>
          <w:color w:val="000000"/>
          <w:sz w:val="20"/>
          <w:szCs w:val="20"/>
        </w:rPr>
        <w:t xml:space="preserve"> . </w:t>
      </w:r>
    </w:p>
    <w:p w14:paraId="0DB5FD47" w14:textId="77777777" w:rsidR="0082114A" w:rsidRPr="0082114A" w:rsidRDefault="0082114A" w:rsidP="0082114A">
      <w:pPr>
        <w:ind w:left="720"/>
        <w:rPr>
          <w:b/>
          <w:color w:val="000000"/>
          <w:sz w:val="20"/>
          <w:szCs w:val="20"/>
        </w:rPr>
      </w:pPr>
    </w:p>
    <w:p w14:paraId="19C23389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>Step 1.</w:t>
      </w:r>
      <w:r w:rsidRPr="0082114A">
        <w:rPr>
          <w:color w:val="000000"/>
          <w:sz w:val="20"/>
          <w:szCs w:val="20"/>
        </w:rPr>
        <w:t xml:space="preserve"> Determine the interval for which the temperature is increasing and the interval for which it is decreasing.  Please express your answers as open intervals. </w:t>
      </w:r>
    </w:p>
    <w:p w14:paraId="4A3FCC61" w14:textId="77777777" w:rsidR="0082114A" w:rsidRDefault="0082114A" w:rsidP="0082114A">
      <w:pPr>
        <w:ind w:left="720"/>
        <w:rPr>
          <w:color w:val="000000"/>
          <w:sz w:val="20"/>
          <w:szCs w:val="20"/>
        </w:rPr>
      </w:pPr>
    </w:p>
    <w:p w14:paraId="32AD507D" w14:textId="0E09CEA4" w:rsidR="00DE70C9" w:rsidRPr="0082114A" w:rsidRDefault="00DE70C9" w:rsidP="003720B2">
      <w:pPr>
        <w:ind w:left="720"/>
        <w:outlineLvl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temperature is not decreasing, but it increases from </w:t>
      </w:r>
      <m:oMath>
        <m:r>
          <w:rPr>
            <w:rFonts w:ascii="Cambria Math" w:hAnsi="Cambria Math"/>
            <w:color w:val="000000"/>
            <w:sz w:val="20"/>
            <w:szCs w:val="20"/>
          </w:rPr>
          <m:t>(0, ∞)</m:t>
        </m:r>
      </m:oMath>
      <w:r w:rsidR="00C4537A">
        <w:rPr>
          <w:color w:val="000000"/>
          <w:sz w:val="20"/>
          <w:szCs w:val="20"/>
        </w:rPr>
        <w:t xml:space="preserve">.   We find this because of the shape of the graph and the global min of F(0)=14. </w:t>
      </w:r>
    </w:p>
    <w:p w14:paraId="0C908312" w14:textId="77777777" w:rsidR="0082114A" w:rsidRPr="0082114A" w:rsidRDefault="0082114A" w:rsidP="0082114A">
      <w:pPr>
        <w:ind w:left="720"/>
        <w:rPr>
          <w:b/>
          <w:color w:val="000000"/>
          <w:sz w:val="20"/>
          <w:szCs w:val="20"/>
        </w:rPr>
      </w:pPr>
    </w:p>
    <w:p w14:paraId="1F010509" w14:textId="77777777" w:rsidR="0082114A" w:rsidRDefault="0082114A" w:rsidP="003720B2">
      <w:pPr>
        <w:ind w:left="720"/>
        <w:outlineLvl w:val="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>Step 2.</w:t>
      </w:r>
      <w:r w:rsidRPr="0082114A">
        <w:rPr>
          <w:color w:val="000000"/>
          <w:sz w:val="20"/>
          <w:szCs w:val="20"/>
        </w:rPr>
        <w:t xml:space="preserve"> Over time, what temperature is the pizza approaching? </w:t>
      </w:r>
    </w:p>
    <w:p w14:paraId="780E86AD" w14:textId="0ED1635A" w:rsidR="00C4537A" w:rsidRPr="0082114A" w:rsidRDefault="00736646" w:rsidP="003720B2">
      <w:pPr>
        <w:ind w:left="720"/>
        <w:outlineLvl w:val="0"/>
        <w:rPr>
          <w:color w:val="000000"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t→ +∞</m:t>
                  </m:r>
                </m:lim>
              </m:limLow>
            </m:fName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 xml:space="preserve">14 + 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0"/>
                    </w:rPr>
                    <m:t>367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0"/>
                    </w:rPr>
                    <m:t xml:space="preserve"> + 100</m:t>
                  </m:r>
                </m:den>
              </m:f>
            </m:e>
          </m:func>
          <m:r>
            <w:rPr>
              <w:rFonts w:ascii="Cambria Math" w:hAnsi="Cambria Math"/>
              <w:color w:val="000000"/>
              <w:sz w:val="20"/>
              <w:szCs w:val="20"/>
            </w:rPr>
            <m:t>=381</m:t>
          </m:r>
        </m:oMath>
      </m:oMathPara>
    </w:p>
    <w:p w14:paraId="59D16B50" w14:textId="77777777" w:rsidR="0082114A" w:rsidRDefault="0082114A" w:rsidP="0082114A">
      <w:pPr>
        <w:ind w:left="720" w:hanging="72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 xml:space="preserve">18. </w:t>
      </w:r>
      <w:r w:rsidRPr="0082114A">
        <w:rPr>
          <w:color w:val="000000"/>
          <w:sz w:val="20"/>
          <w:szCs w:val="20"/>
        </w:rPr>
        <w:tab/>
        <w:t xml:space="preserve">A study says that the package flow in the East during the month of November follows </w:t>
      </w:r>
      <m:oMath>
        <m:r>
          <w:rPr>
            <w:rFonts w:ascii="Cambria Math" w:hAnsi="Cambria Math"/>
            <w:color w:val="000000"/>
            <w:sz w:val="20"/>
            <w:szCs w:val="20"/>
          </w:rPr>
          <m:t xml:space="preserve"> f </m:t>
        </m:r>
        <m:d>
          <m:d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color w:val="000000"/>
            <w:sz w:val="20"/>
            <w:szCs w:val="20"/>
          </w:rPr>
          <m:t xml:space="preserve"> = </m:t>
        </m:r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  <w:sz w:val="28"/>
                <w:szCs w:val="20"/>
              </w:rPr>
              <m:t>3340000</m:t>
            </m:r>
          </m:den>
        </m:f>
        <m:r>
          <w:rPr>
            <w:rFonts w:ascii="Cambria Math" w:hAnsi="Cambria Math"/>
            <w:color w:val="000000"/>
            <w:sz w:val="20"/>
            <w:szCs w:val="20"/>
          </w:rPr>
          <m:t xml:space="preserve"> - </m:t>
        </m:r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0"/>
              </w:rPr>
              <m:t>7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  <w:sz w:val="28"/>
                <w:szCs w:val="20"/>
              </w:rPr>
              <m:t>9475</m:t>
            </m:r>
          </m:den>
        </m:f>
        <m:r>
          <w:rPr>
            <w:rFonts w:ascii="Cambria Math" w:hAnsi="Cambria Math"/>
            <w:color w:val="000000"/>
            <w:sz w:val="20"/>
            <w:szCs w:val="20"/>
          </w:rPr>
          <m:t xml:space="preserve"> + </m:t>
        </m:r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0"/>
              </w:rPr>
              <m:t>42417727x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0"/>
              </w:rPr>
              <m:t>1265860000</m:t>
            </m:r>
          </m:den>
        </m:f>
        <m:r>
          <w:rPr>
            <w:rFonts w:ascii="Cambria Math" w:hAnsi="Cambria Math"/>
            <w:color w:val="000000"/>
            <w:sz w:val="20"/>
            <w:szCs w:val="20"/>
          </w:rPr>
          <m:t xml:space="preserve"> + </m:t>
        </m:r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0"/>
              </w:rPr>
              <m:t>33</m:t>
            </m:r>
          </m:den>
        </m:f>
      </m:oMath>
      <w:r w:rsidRPr="0082114A">
        <w:rPr>
          <w:color w:val="000000"/>
          <w:sz w:val="20"/>
          <w:szCs w:val="20"/>
        </w:rPr>
        <w:t xml:space="preserve">, where </w:t>
      </w:r>
      <m:oMath>
        <m:r>
          <w:rPr>
            <w:rFonts w:ascii="Cambria Math" w:hAnsi="Cambria Math"/>
            <w:color w:val="000000"/>
            <w:sz w:val="20"/>
            <w:szCs w:val="20"/>
          </w:rPr>
          <m:t xml:space="preserve">1 </m:t>
        </m:r>
        <m:r>
          <m:rPr>
            <m:sty m:val="p"/>
          </m:rPr>
          <w:rPr>
            <w:rFonts w:ascii="QSFont4" w:hAnsi="QSFont4"/>
            <w:color w:val="000000"/>
            <w:sz w:val="20"/>
            <w:szCs w:val="20"/>
          </w:rPr>
          <m:t>£</m:t>
        </m:r>
        <m:r>
          <w:rPr>
            <w:rFonts w:ascii="Cambria Math" w:hAnsi="QSFont4"/>
            <w:color w:val="000000"/>
            <w:sz w:val="20"/>
            <w:szCs w:val="20"/>
          </w:rPr>
          <m:t xml:space="preserve"> x </m:t>
        </m:r>
        <m:r>
          <m:rPr>
            <m:sty m:val="p"/>
          </m:rPr>
          <w:rPr>
            <w:rFonts w:ascii="QSFont4" w:hAnsi="QSFont4"/>
            <w:color w:val="000000"/>
            <w:sz w:val="20"/>
            <w:szCs w:val="20"/>
          </w:rPr>
          <m:t>£</m:t>
        </m:r>
        <m:r>
          <w:rPr>
            <w:rFonts w:ascii="Cambria Math" w:hAnsi="QSFont4"/>
            <w:color w:val="000000"/>
            <w:sz w:val="20"/>
            <w:szCs w:val="20"/>
          </w:rPr>
          <m:t xml:space="preserve"> 30</m:t>
        </m:r>
      </m:oMath>
      <w:r w:rsidRPr="0082114A">
        <w:rPr>
          <w:color w:val="000000"/>
          <w:sz w:val="20"/>
          <w:szCs w:val="20"/>
        </w:rPr>
        <w:t xml:space="preserve">  is the day of the month and </w:t>
      </w:r>
      <m:oMath>
        <m:r>
          <w:rPr>
            <w:rFonts w:ascii="Cambria Math" w:hAnsi="Cambria Math"/>
            <w:color w:val="000000"/>
            <w:sz w:val="20"/>
            <w:szCs w:val="20"/>
          </w:rPr>
          <m:t xml:space="preserve"> f </m:t>
        </m:r>
        <m:d>
          <m:d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</m:d>
      </m:oMath>
      <w:r w:rsidRPr="0082114A">
        <w:rPr>
          <w:color w:val="000000"/>
          <w:sz w:val="20"/>
          <w:szCs w:val="20"/>
        </w:rPr>
        <w:t xml:space="preserve">  is in millions of packages.  What is the maximum number of packages delivered in November?  On which day are the most packages delivered?  Round your final answer to the nearest hundredth. </w:t>
      </w:r>
    </w:p>
    <w:p w14:paraId="1025B3FB" w14:textId="77777777" w:rsidR="005F028D" w:rsidRPr="0082114A" w:rsidRDefault="005F028D" w:rsidP="0082114A">
      <w:pPr>
        <w:ind w:left="720" w:hanging="720"/>
        <w:rPr>
          <w:color w:val="000000"/>
          <w:sz w:val="20"/>
          <w:szCs w:val="20"/>
        </w:rPr>
      </w:pPr>
    </w:p>
    <w:p w14:paraId="520ED260" w14:textId="068EC33B" w:rsidR="0082114A" w:rsidRPr="0082114A" w:rsidRDefault="005F028D" w:rsidP="0082114A">
      <w:pPr>
        <w:ind w:left="72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2DE4632F" wp14:editId="15DA2720">
            <wp:extent cx="2800350" cy="38215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7-15 at 9.31.52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8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5D68" w14:textId="6EE062EF" w:rsidR="005F028D" w:rsidRDefault="00D44A5A" w:rsidP="003720B2">
      <w:pPr>
        <w:ind w:left="720"/>
        <w:outlineLvl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maxium number of packages delivered in November is 9.57 million.  </w:t>
      </w:r>
    </w:p>
    <w:p w14:paraId="1DA97F73" w14:textId="4D6D22E4" w:rsidR="0082114A" w:rsidRPr="0082114A" w:rsidRDefault="00DB6601" w:rsidP="003720B2">
      <w:pPr>
        <w:ind w:left="720"/>
        <w:outlineLvl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Nov</w:t>
      </w:r>
      <w:r w:rsidR="00D44A5A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2</w:t>
      </w:r>
      <w:r w:rsidR="00D44A5A">
        <w:rPr>
          <w:color w:val="000000"/>
          <w:sz w:val="20"/>
          <w:szCs w:val="20"/>
        </w:rPr>
        <w:t>3rd</w:t>
      </w:r>
      <w:r>
        <w:rPr>
          <w:color w:val="000000"/>
          <w:sz w:val="20"/>
          <w:szCs w:val="20"/>
        </w:rPr>
        <w:t xml:space="preserve"> the most packages are delivered</w:t>
      </w:r>
      <w:r w:rsidR="005F028D">
        <w:rPr>
          <w:color w:val="000000"/>
          <w:sz w:val="20"/>
          <w:szCs w:val="20"/>
        </w:rPr>
        <w:t xml:space="preserve"> (local max)</w:t>
      </w:r>
      <w:r>
        <w:rPr>
          <w:color w:val="000000"/>
          <w:sz w:val="20"/>
          <w:szCs w:val="20"/>
        </w:rPr>
        <w:t xml:space="preserve">.   </w:t>
      </w:r>
    </w:p>
    <w:p w14:paraId="0A8B18B3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153F4E2B" w14:textId="77777777" w:rsidR="0082114A" w:rsidRPr="0082114A" w:rsidRDefault="0082114A" w:rsidP="0082114A">
      <w:pPr>
        <w:ind w:left="720" w:hanging="72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 xml:space="preserve">19. </w:t>
      </w:r>
      <w:r w:rsidRPr="0082114A">
        <w:rPr>
          <w:color w:val="000000"/>
          <w:sz w:val="20"/>
          <w:szCs w:val="20"/>
        </w:rPr>
        <w:tab/>
        <w:t>Use the Second Derivative Test to find all local extrema, if the test applies.  Otherwise, use the First Derivative Test.  Write any local extrema as an ordered pair.</w:t>
      </w:r>
    </w:p>
    <w:p w14:paraId="645D504E" w14:textId="2D1AF7B5" w:rsidR="0082114A" w:rsidRPr="006D62E0" w:rsidRDefault="0082114A" w:rsidP="006D62E0">
      <w:pPr>
        <w:ind w:left="720" w:hanging="720"/>
        <w:jc w:val="center"/>
        <w:rPr>
          <w:rFonts w:ascii="Cambria Math" w:hAnsi="Cambria Math"/>
          <w:color w:val="000000"/>
          <w:sz w:val="20"/>
          <w:szCs w:val="20"/>
          <w:oMath/>
        </w:rPr>
      </w:pPr>
      <w:r w:rsidRPr="0082114A">
        <w:rPr>
          <w:color w:val="000000"/>
          <w:sz w:val="20"/>
          <w:szCs w:val="20"/>
        </w:rPr>
        <w:tab/>
      </w:r>
      <m:oMath>
        <m:r>
          <w:rPr>
            <w:rFonts w:ascii="Cambria Math" w:hAnsi="Cambria Math"/>
            <w:color w:val="000000"/>
            <w:sz w:val="20"/>
            <w:szCs w:val="20"/>
          </w:rPr>
          <m:t xml:space="preserve">f </m:t>
        </m:r>
        <m:d>
          <m:d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color w:val="000000"/>
            <w:sz w:val="20"/>
            <w:szCs w:val="20"/>
          </w:rPr>
          <m:t xml:space="preserve"> = 7</m:t>
        </m:r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color w:val="000000"/>
            <w:sz w:val="20"/>
            <w:szCs w:val="20"/>
          </w:rPr>
          <m:t xml:space="preserve"> + 28x - 35</m:t>
        </m:r>
      </m:oMath>
    </w:p>
    <w:p w14:paraId="6ADEB67F" w14:textId="157B0FD4" w:rsidR="0082114A" w:rsidRPr="0082114A" w:rsidRDefault="00227E56" w:rsidP="0082114A">
      <w:pP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(-2,-63)</w:t>
      </w:r>
    </w:p>
    <w:p w14:paraId="7D0C1122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52FA2DE0" w14:textId="77777777" w:rsidR="0082114A" w:rsidRPr="0082114A" w:rsidRDefault="0082114A" w:rsidP="0082114A">
      <w:pPr>
        <w:ind w:left="720" w:hanging="72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 xml:space="preserve">20. </w:t>
      </w:r>
      <w:r w:rsidRPr="0082114A">
        <w:rPr>
          <w:color w:val="000000"/>
          <w:sz w:val="20"/>
          <w:szCs w:val="20"/>
        </w:rPr>
        <w:tab/>
        <w:t>Use the Second Derivative Test to find all local extrema, if the test applies.  Otherwise, use the First Derivative Test.  Write any local extrema as an ordered pair.</w:t>
      </w:r>
    </w:p>
    <w:p w14:paraId="62BED333" w14:textId="77777777" w:rsidR="0082114A" w:rsidRPr="0082114A" w:rsidRDefault="0082114A" w:rsidP="0082114A">
      <w:pPr>
        <w:ind w:left="720" w:hanging="720"/>
        <w:jc w:val="center"/>
        <w:rPr>
          <w:rFonts w:ascii="Cambria Math" w:hAnsi="Cambria Math"/>
          <w:color w:val="000000"/>
          <w:sz w:val="20"/>
          <w:szCs w:val="20"/>
          <w:oMath/>
        </w:rPr>
      </w:pPr>
      <w:r w:rsidRPr="0082114A">
        <w:rPr>
          <w:color w:val="000000"/>
          <w:sz w:val="20"/>
          <w:szCs w:val="20"/>
        </w:rPr>
        <w:tab/>
      </w:r>
      <m:oMath>
        <m:r>
          <w:rPr>
            <w:rFonts w:ascii="Cambria Math" w:hAnsi="Cambria Math"/>
            <w:color w:val="000000"/>
            <w:sz w:val="20"/>
            <w:szCs w:val="20"/>
          </w:rPr>
          <m:t xml:space="preserve">f </m:t>
        </m:r>
        <m:d>
          <m:d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color w:val="000000"/>
            <w:sz w:val="20"/>
            <w:szCs w:val="20"/>
          </w:rPr>
          <m:t xml:space="preserve"> = -6</m:t>
        </m:r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color w:val="000000"/>
            <w:sz w:val="20"/>
            <w:szCs w:val="20"/>
          </w:rPr>
          <m:t xml:space="preserve"> + 27</m:t>
        </m:r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color w:val="000000"/>
            <w:sz w:val="20"/>
            <w:szCs w:val="20"/>
          </w:rPr>
          <m:t xml:space="preserve"> + 180x</m:t>
        </m:r>
      </m:oMath>
    </w:p>
    <w:p w14:paraId="5384F130" w14:textId="7E9D9D5D" w:rsidR="0082114A" w:rsidRPr="0082114A" w:rsidRDefault="006D62E0" w:rsidP="006D62E0">
      <w:pP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(-2, -204) and (5, 825)</w:t>
      </w:r>
    </w:p>
    <w:p w14:paraId="2E25B13B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770CE265" w14:textId="77777777" w:rsidR="0082114A" w:rsidRPr="0082114A" w:rsidRDefault="0082114A" w:rsidP="0082114A">
      <w:pPr>
        <w:ind w:left="720" w:hanging="72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 xml:space="preserve">21. </w:t>
      </w:r>
      <w:r w:rsidRPr="0082114A">
        <w:rPr>
          <w:color w:val="000000"/>
          <w:sz w:val="20"/>
          <w:szCs w:val="20"/>
        </w:rPr>
        <w:tab/>
        <w:t xml:space="preserve">A beauty supply store expects to sell 120 flat irons during the next year.  It costs </w:t>
      </w:r>
      <m:oMath>
        <m:r>
          <w:rPr>
            <w:rFonts w:ascii="Cambria Math" w:hAnsi="Cambria Math"/>
            <w:color w:val="000000"/>
            <w:sz w:val="20"/>
            <w:szCs w:val="20"/>
          </w:rPr>
          <m:t>$1.60</m:t>
        </m:r>
      </m:oMath>
      <w:r w:rsidRPr="0082114A">
        <w:rPr>
          <w:color w:val="000000"/>
          <w:sz w:val="20"/>
          <w:szCs w:val="20"/>
        </w:rPr>
        <w:t xml:space="preserve"> to store one flat iron for one year.  To reorder, there is a fixed cost of </w:t>
      </w:r>
      <m:oMath>
        <m:r>
          <w:rPr>
            <w:rFonts w:ascii="Cambria Math" w:hAnsi="Cambria Math"/>
            <w:color w:val="000000"/>
            <w:sz w:val="20"/>
            <w:szCs w:val="20"/>
          </w:rPr>
          <m:t>$6</m:t>
        </m:r>
      </m:oMath>
      <w:r w:rsidRPr="0082114A">
        <w:rPr>
          <w:color w:val="000000"/>
          <w:sz w:val="20"/>
          <w:szCs w:val="20"/>
        </w:rPr>
        <w:t xml:space="preserve"> , plus </w:t>
      </w:r>
      <m:oMath>
        <m:r>
          <w:rPr>
            <w:rFonts w:ascii="Cambria Math" w:hAnsi="Cambria Math"/>
            <w:color w:val="000000"/>
            <w:sz w:val="20"/>
            <w:szCs w:val="20"/>
          </w:rPr>
          <m:t>$4.50</m:t>
        </m:r>
      </m:oMath>
      <w:r w:rsidRPr="0082114A">
        <w:rPr>
          <w:color w:val="000000"/>
          <w:sz w:val="20"/>
          <w:szCs w:val="20"/>
        </w:rPr>
        <w:t xml:space="preserve">  for each flat iron ordered.  In what lot size and how many times per year should an order be placed to minimize inventory costs? </w:t>
      </w:r>
    </w:p>
    <w:p w14:paraId="44564536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642A0871" w14:textId="5CCC0946" w:rsidR="00EB6919" w:rsidRDefault="00EB6919" w:rsidP="0082114A">
      <w:pP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S(x) = 1.6 * (x/2) </w:t>
      </w:r>
    </w:p>
    <w:p w14:paraId="08170FCB" w14:textId="77C5979D" w:rsidR="00EB6919" w:rsidRDefault="00EB6919" w:rsidP="0082114A">
      <w:pP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R(x) = (4.5x + 6) * (120/x)</w:t>
      </w:r>
    </w:p>
    <w:p w14:paraId="3CAA00A9" w14:textId="5BEC2538" w:rsidR="0082114A" w:rsidRDefault="00EB6919" w:rsidP="0082114A">
      <w:pP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IC(x)</w:t>
      </w:r>
      <w:r w:rsidR="00C82ACB">
        <w:rPr>
          <w:color w:val="000000"/>
          <w:sz w:val="20"/>
          <w:szCs w:val="20"/>
        </w:rPr>
        <w:t xml:space="preserve"> = </w:t>
      </w:r>
      <w:r>
        <w:rPr>
          <w:color w:val="000000"/>
          <w:sz w:val="20"/>
          <w:szCs w:val="20"/>
        </w:rPr>
        <w:t>1.6 * (x/2) + (4.5x + 6) * (120/x)   0 &lt; x &lt;= 120</w:t>
      </w:r>
    </w:p>
    <w:p w14:paraId="43F5BE4A" w14:textId="6DF00DC3" w:rsidR="00EB6919" w:rsidRDefault="00EB6919" w:rsidP="0082114A">
      <w:pP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IC’(x) = </w:t>
      </w:r>
      <w:r w:rsidRPr="00EB6919">
        <w:rPr>
          <w:color w:val="000000"/>
          <w:sz w:val="20"/>
          <w:szCs w:val="20"/>
        </w:rPr>
        <w:t>0.8-720/x^2</w:t>
      </w:r>
      <w:r w:rsidR="009533A5">
        <w:rPr>
          <w:color w:val="000000"/>
          <w:sz w:val="20"/>
          <w:szCs w:val="20"/>
        </w:rPr>
        <w:t xml:space="preserve">      IC’(0) = 30</w:t>
      </w:r>
    </w:p>
    <w:p w14:paraId="1D199981" w14:textId="780BCE7D" w:rsidR="00C82ACB" w:rsidRDefault="009533A5" w:rsidP="0082114A">
      <w:pP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 minimize inventory costs, each lot size should have 30 flat irons and the order should be placed 4 times a year.  </w:t>
      </w:r>
    </w:p>
    <w:p w14:paraId="089DCD97" w14:textId="473456FD" w:rsidR="009533A5" w:rsidRPr="0082114A" w:rsidRDefault="009533A5" w:rsidP="0082114A">
      <w:pP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Reference:  </w:t>
      </w:r>
      <w:hyperlink r:id="rId11" w:history="1">
        <w:r w:rsidRPr="00D060C6">
          <w:rPr>
            <w:rStyle w:val="Hyperlink"/>
            <w:sz w:val="20"/>
            <w:szCs w:val="20"/>
          </w:rPr>
          <w:t>Brief Calculus for the Business, Social, and Life Sciences by Bill Armstrong, Don Davis.</w:t>
        </w:r>
      </w:hyperlink>
      <w:r>
        <w:rPr>
          <w:color w:val="000000"/>
          <w:sz w:val="20"/>
          <w:szCs w:val="20"/>
        </w:rPr>
        <w:t xml:space="preserve"> </w:t>
      </w:r>
    </w:p>
    <w:p w14:paraId="60E81747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42D1EE5D" w14:textId="77777777" w:rsidR="0082114A" w:rsidRPr="0082114A" w:rsidRDefault="0082114A" w:rsidP="0082114A">
      <w:pPr>
        <w:ind w:left="720" w:hanging="72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 xml:space="preserve">22. </w:t>
      </w:r>
      <w:r w:rsidRPr="0082114A">
        <w:rPr>
          <w:color w:val="000000"/>
          <w:sz w:val="20"/>
          <w:szCs w:val="20"/>
        </w:rPr>
        <w:tab/>
        <w:t xml:space="preserve">A shipping company must design a closed rectangular shipping crate with a square base.  The volume is </w:t>
      </w:r>
      <m:oMath>
        <m:r>
          <w:rPr>
            <w:rFonts w:ascii="Cambria Math" w:hAnsi="Cambria Math"/>
            <w:color w:val="000000"/>
            <w:sz w:val="20"/>
            <w:szCs w:val="20"/>
          </w:rPr>
          <m:t xml:space="preserve">18432 </m:t>
        </m:r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ft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3</m:t>
            </m:r>
          </m:sup>
        </m:sSup>
      </m:oMath>
      <w:r w:rsidRPr="0082114A">
        <w:rPr>
          <w:color w:val="000000"/>
          <w:sz w:val="20"/>
          <w:szCs w:val="20"/>
        </w:rPr>
        <w:t xml:space="preserve">.  The material for the top and sides costs $3 per square foot and the material for the bottom costs $5 per square foot.  Find the dimensions of the crate that will minimize the total cost of material. </w:t>
      </w:r>
      <w:bookmarkStart w:id="0" w:name="_GoBack"/>
      <w:bookmarkEnd w:id="0"/>
    </w:p>
    <w:p w14:paraId="0AB22B06" w14:textId="77777777" w:rsidR="0082114A" w:rsidRDefault="0082114A" w:rsidP="0082114A">
      <w:pPr>
        <w:ind w:left="720"/>
        <w:rPr>
          <w:color w:val="000000"/>
          <w:sz w:val="20"/>
          <w:szCs w:val="20"/>
        </w:rPr>
      </w:pPr>
    </w:p>
    <w:p w14:paraId="6679432A" w14:textId="4576CB7B" w:rsidR="00824FD9" w:rsidRDefault="00824FD9" w:rsidP="0082114A">
      <w:pP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18432ft^3 = x^2 * y</w:t>
      </w:r>
    </w:p>
    <w:p w14:paraId="551298A5" w14:textId="6AD383B9" w:rsidR="00824FD9" w:rsidRDefault="00F2512B" w:rsidP="0082114A">
      <w:pP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 = 5*</w:t>
      </w:r>
      <w:r w:rsidR="00824FD9">
        <w:rPr>
          <w:color w:val="000000"/>
          <w:sz w:val="20"/>
          <w:szCs w:val="20"/>
        </w:rPr>
        <w:t>x</w:t>
      </w:r>
      <w:r>
        <w:rPr>
          <w:color w:val="000000"/>
          <w:sz w:val="20"/>
          <w:szCs w:val="20"/>
        </w:rPr>
        <w:t>^2</w:t>
      </w:r>
      <w:r w:rsidR="00824FD9">
        <w:rPr>
          <w:color w:val="000000"/>
          <w:sz w:val="20"/>
          <w:szCs w:val="20"/>
        </w:rPr>
        <w:t xml:space="preserve"> + </w:t>
      </w:r>
      <w:r>
        <w:rPr>
          <w:color w:val="000000"/>
          <w:sz w:val="20"/>
          <w:szCs w:val="20"/>
        </w:rPr>
        <w:t xml:space="preserve">3x^2 + 4xy    C = 8x^2 + 4*(18432/x) </w:t>
      </w:r>
    </w:p>
    <w:p w14:paraId="4208E8B0" w14:textId="59DB6945" w:rsidR="00F2512B" w:rsidRDefault="00E14B78" w:rsidP="0082114A">
      <w:pP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Xmin = 8 * 3^(2/3)   y = 32*3 ^ (2/3)</w:t>
      </w:r>
    </w:p>
    <w:p w14:paraId="144B100D" w14:textId="0D339686" w:rsidR="00861CF5" w:rsidRPr="0082114A" w:rsidRDefault="00861CF5" w:rsidP="0082114A">
      <w:pP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height should be 32 * 3 ^ (2/3) feet, the sides should be 8 * 3 ^(2/3) feet. </w:t>
      </w:r>
    </w:p>
    <w:p w14:paraId="777DE190" w14:textId="7E1C6304" w:rsidR="0082114A" w:rsidRPr="0082114A" w:rsidRDefault="0082114A">
      <w:pPr>
        <w:rPr>
          <w:color w:val="000000"/>
          <w:sz w:val="20"/>
          <w:szCs w:val="20"/>
        </w:rPr>
      </w:pPr>
    </w:p>
    <w:p w14:paraId="3343521E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38B205AB" w14:textId="77777777" w:rsidR="0082114A" w:rsidRPr="0082114A" w:rsidRDefault="0082114A" w:rsidP="0082114A">
      <w:pPr>
        <w:ind w:left="720" w:hanging="72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 xml:space="preserve">23. </w:t>
      </w:r>
      <w:r w:rsidRPr="0082114A">
        <w:rPr>
          <w:color w:val="000000"/>
          <w:sz w:val="20"/>
          <w:szCs w:val="20"/>
        </w:rPr>
        <w:tab/>
        <w:t xml:space="preserve">A farmer wants to build a rectangular pen and then divide it with two interior fences.  The total area inside of the pen will be </w:t>
      </w:r>
      <m:oMath>
        <m:r>
          <w:rPr>
            <w:rFonts w:ascii="Cambria Math" w:hAnsi="Cambria Math"/>
            <w:color w:val="000000"/>
            <w:sz w:val="20"/>
            <w:szCs w:val="20"/>
          </w:rPr>
          <m:t>1056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 xml:space="preserve"> square yards</m:t>
        </m:r>
      </m:oMath>
      <w:r w:rsidRPr="0082114A">
        <w:rPr>
          <w:color w:val="000000"/>
          <w:sz w:val="20"/>
          <w:szCs w:val="20"/>
        </w:rPr>
        <w:t xml:space="preserve">.  The exterior fencing costs </w:t>
      </w:r>
      <m:oMath>
        <m:r>
          <w:rPr>
            <w:rFonts w:ascii="Cambria Math" w:hAnsi="Cambria Math"/>
            <w:color w:val="000000"/>
            <w:sz w:val="20"/>
            <w:szCs w:val="20"/>
          </w:rPr>
          <m:t>$14.40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 xml:space="preserve"> per yard</m:t>
        </m:r>
      </m:oMath>
      <w:r w:rsidRPr="0082114A">
        <w:rPr>
          <w:color w:val="000000"/>
          <w:sz w:val="20"/>
          <w:szCs w:val="20"/>
        </w:rPr>
        <w:t xml:space="preserve">  and the interior fencing costs </w:t>
      </w:r>
      <m:oMath>
        <m:r>
          <w:rPr>
            <w:rFonts w:ascii="Cambria Math" w:hAnsi="Cambria Math"/>
            <w:color w:val="000000"/>
            <w:sz w:val="20"/>
            <w:szCs w:val="20"/>
          </w:rPr>
          <m:t>$12.00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 xml:space="preserve"> per yard</m:t>
        </m:r>
      </m:oMath>
      <w:r w:rsidRPr="0082114A">
        <w:rPr>
          <w:color w:val="000000"/>
          <w:sz w:val="20"/>
          <w:szCs w:val="20"/>
        </w:rPr>
        <w:t xml:space="preserve"> .  Find the dimensions of the pen that will minimize the cost. </w:t>
      </w:r>
    </w:p>
    <w:p w14:paraId="20903083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56A1DEB1" w14:textId="77777777" w:rsidR="0082114A" w:rsidRPr="0082114A" w:rsidRDefault="00861A53" w:rsidP="0082114A">
      <w:pPr>
        <w:ind w:left="72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6010119A" wp14:editId="63803409">
                <wp:simplePos x="0" y="0"/>
                <wp:positionH relativeFrom="column">
                  <wp:posOffset>1257300</wp:posOffset>
                </wp:positionH>
                <wp:positionV relativeFrom="paragraph">
                  <wp:posOffset>143510</wp:posOffset>
                </wp:positionV>
                <wp:extent cx="1993900" cy="1422400"/>
                <wp:effectExtent l="0" t="381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142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C7BB6" w14:textId="77777777" w:rsidR="002E2A52" w:rsidRPr="0082114A" w:rsidRDefault="002E2A52">
                            <w:pPr>
                              <w:rPr>
                                <w:color w:val="000000"/>
                              </w:rPr>
                            </w:pPr>
                            <w:r w:rsidRPr="0082114A">
                              <w:rPr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17D982B5" wp14:editId="0E780943">
                                  <wp:extent cx="1993900" cy="1422400"/>
                                  <wp:effectExtent l="0" t="0" r="0" b="0"/>
                                  <wp:docPr id="3" name="Picture 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93900" cy="142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left:0;text-align:left;margin-left:99pt;margin-top:11.3pt;width:157pt;height:112pt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" filled="f" stroked="f">
                <v:textbox inset="0,0,0,0">
                  <w:txbxContent>
                    <w:p w14:paraId="64AC7BB6" w14:textId="77777777" w:rsidR="002E2A52" w:rsidRPr="0082114A" w:rsidRDefault="002E2A52">
                      <w:pPr>
                        <w:rPr>
                          <w:color w:val="000000"/>
                        </w:rPr>
                      </w:pPr>
                      <w:r w:rsidRPr="0082114A">
                        <w:rPr>
                          <w:noProof/>
                          <w:color w:val="000000"/>
                        </w:rPr>
                        <w:drawing>
                          <wp:inline distT="0" distB="0" distL="0" distR="0" wp14:anchorId="17D982B5" wp14:editId="0E780943">
                            <wp:extent cx="1993900" cy="1422400"/>
                            <wp:effectExtent l="0" t="0" r="0" b="0"/>
                            <wp:docPr id="3" name="Picture 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93900" cy="142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AE9029F" w14:textId="77777777" w:rsidR="0082114A" w:rsidRPr="0082114A" w:rsidRDefault="00861A53" w:rsidP="0082114A">
      <w:pPr>
        <w:ind w:left="72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59171C" wp14:editId="1CD85ED9">
                <wp:simplePos x="0" y="0"/>
                <wp:positionH relativeFrom="column">
                  <wp:posOffset>3733800</wp:posOffset>
                </wp:positionH>
                <wp:positionV relativeFrom="paragraph">
                  <wp:posOffset>1864360</wp:posOffset>
                </wp:positionV>
                <wp:extent cx="520700" cy="152400"/>
                <wp:effectExtent l="0" t="0" r="0" b="2540"/>
                <wp:wrapNone/>
                <wp:docPr id="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4B3BE" w14:textId="77777777" w:rsidR="002E2A52" w:rsidRPr="0082114A" w:rsidRDefault="002E2A52" w:rsidP="0082114A">
                            <w:pPr>
                              <w:rPr>
                                <w:color w:val="000000"/>
                              </w:rPr>
                            </w:pPr>
                            <w:r w:rsidRPr="0082114A">
                              <w:rPr>
                                <w:color w:val="000000"/>
                                <w:sz w:val="18"/>
                              </w:rPr>
                              <w:t>yards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left:0;text-align:left;margin-left:294pt;margin-top:146.8pt;width:41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" filled="f" stroked="f">
                <v:textbox inset="0,0,0,0">
                  <w:txbxContent>
                    <w:p w14:paraId="1854B3BE" w14:textId="77777777" w:rsidR="002E2A52" w:rsidRPr="0082114A" w:rsidRDefault="002E2A52" w:rsidP="0082114A">
                      <w:pPr>
                        <w:rPr>
                          <w:color w:val="000000"/>
                        </w:rPr>
                      </w:pPr>
                      <w:r w:rsidRPr="0082114A">
                        <w:rPr>
                          <w:color w:val="000000"/>
                          <w:sz w:val="18"/>
                        </w:rPr>
                        <w:t>yards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BB5DDC" wp14:editId="360C8F26">
                <wp:simplePos x="0" y="0"/>
                <wp:positionH relativeFrom="column">
                  <wp:posOffset>2438400</wp:posOffset>
                </wp:positionH>
                <wp:positionV relativeFrom="paragraph">
                  <wp:posOffset>1864360</wp:posOffset>
                </wp:positionV>
                <wp:extent cx="419100" cy="152400"/>
                <wp:effectExtent l="0" t="0" r="0" b="2540"/>
                <wp:wrapNone/>
                <wp:docPr id="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21B1B4" w14:textId="77777777" w:rsidR="002E2A52" w:rsidRPr="0082114A" w:rsidRDefault="002E2A52" w:rsidP="0082114A">
                            <w:pPr>
                              <w:rPr>
                                <w:color w:val="000000"/>
                              </w:rPr>
                            </w:pPr>
                            <w:r w:rsidRPr="0082114A"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y =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6" type="#_x0000_t202" style="position:absolute;left:0;text-align:left;margin-left:192pt;margin-top:146.8pt;width:33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" filled="f" stroked="f">
                <v:textbox inset="0,0,0,0">
                  <w:txbxContent>
                    <w:p w14:paraId="4721B1B4" w14:textId="77777777" w:rsidR="002E2A52" w:rsidRPr="0082114A" w:rsidRDefault="002E2A52" w:rsidP="0082114A">
                      <w:pPr>
                        <w:rPr>
                          <w:color w:val="000000"/>
                        </w:rPr>
                      </w:pPr>
                      <w:r w:rsidRPr="0082114A">
                        <w:rPr>
                          <w:i/>
                          <w:color w:val="000000"/>
                          <w:sz w:val="18"/>
                        </w:rPr>
                        <w:t xml:space="preserve">y =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DC708F" wp14:editId="15D6E9EE">
                <wp:simplePos x="0" y="0"/>
                <wp:positionH relativeFrom="column">
                  <wp:posOffset>1752600</wp:posOffset>
                </wp:positionH>
                <wp:positionV relativeFrom="paragraph">
                  <wp:posOffset>1864360</wp:posOffset>
                </wp:positionV>
                <wp:extent cx="520700" cy="152400"/>
                <wp:effectExtent l="0" t="0" r="0" b="2540"/>
                <wp:wrapNone/>
                <wp:docPr id="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63EC3" w14:textId="77777777" w:rsidR="002E2A52" w:rsidRPr="0082114A" w:rsidRDefault="002E2A52" w:rsidP="0082114A">
                            <w:pPr>
                              <w:rPr>
                                <w:color w:val="000000"/>
                              </w:rPr>
                            </w:pPr>
                            <w:r w:rsidRPr="0082114A">
                              <w:rPr>
                                <w:color w:val="000000"/>
                                <w:sz w:val="18"/>
                              </w:rPr>
                              <w:t>yards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left:0;text-align:left;margin-left:138pt;margin-top:146.8pt;width:41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" filled="f" stroked="f">
                <v:textbox inset="0,0,0,0">
                  <w:txbxContent>
                    <w:p w14:paraId="2AE63EC3" w14:textId="77777777" w:rsidR="002E2A52" w:rsidRPr="0082114A" w:rsidRDefault="002E2A52" w:rsidP="0082114A">
                      <w:pPr>
                        <w:rPr>
                          <w:color w:val="000000"/>
                        </w:rPr>
                      </w:pPr>
                      <w:r w:rsidRPr="0082114A">
                        <w:rPr>
                          <w:color w:val="000000"/>
                          <w:sz w:val="18"/>
                        </w:rPr>
                        <w:t>yards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D909FA" wp14:editId="5160B6B4">
                <wp:simplePos x="0" y="0"/>
                <wp:positionH relativeFrom="column">
                  <wp:posOffset>457200</wp:posOffset>
                </wp:positionH>
                <wp:positionV relativeFrom="paragraph">
                  <wp:posOffset>1864360</wp:posOffset>
                </wp:positionV>
                <wp:extent cx="419100" cy="152400"/>
                <wp:effectExtent l="0" t="0" r="0" b="2540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32C4B8" w14:textId="77777777" w:rsidR="002E2A52" w:rsidRPr="0082114A" w:rsidRDefault="002E2A52" w:rsidP="0082114A">
                            <w:pPr>
                              <w:rPr>
                                <w:color w:val="000000"/>
                              </w:rPr>
                            </w:pPr>
                            <w:r w:rsidRPr="0082114A">
                              <w:rPr>
                                <w:i/>
                                <w:color w:val="000000"/>
                                <w:sz w:val="18"/>
                              </w:rPr>
                              <w:t xml:space="preserve">x =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8" type="#_x0000_t202" style="position:absolute;left:0;text-align:left;margin-left:36pt;margin-top:146.8pt;width:33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" filled="f" stroked="f">
                <v:textbox inset="0,0,0,0">
                  <w:txbxContent>
                    <w:p w14:paraId="2132C4B8" w14:textId="77777777" w:rsidR="002E2A52" w:rsidRPr="0082114A" w:rsidRDefault="002E2A52" w:rsidP="0082114A">
                      <w:pPr>
                        <w:rPr>
                          <w:color w:val="000000"/>
                        </w:rPr>
                      </w:pPr>
                      <w:r w:rsidRPr="0082114A">
                        <w:rPr>
                          <w:i/>
                          <w:color w:val="000000"/>
                          <w:sz w:val="18"/>
                        </w:rPr>
                        <w:t xml:space="preserve">x =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4DED0A" wp14:editId="768B3D58">
                <wp:simplePos x="0" y="0"/>
                <wp:positionH relativeFrom="column">
                  <wp:posOffset>2641600</wp:posOffset>
                </wp:positionH>
                <wp:positionV relativeFrom="paragraph">
                  <wp:posOffset>1584960</wp:posOffset>
                </wp:positionV>
                <wp:extent cx="1066800" cy="723900"/>
                <wp:effectExtent l="0" t="0" r="12700" b="15240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1BA88C" w14:textId="6A68ADE4" w:rsidR="002E2A52" w:rsidRPr="0082114A" w:rsidRDefault="002E2A52" w:rsidP="0082114A">
                            <w:pPr>
                              <w:rPr>
                                <w:color w:val="00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44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9" type="#_x0000_t202" style="position:absolute;left:0;text-align:left;margin-left:208pt;margin-top:124.8pt;width:84pt;height:5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" filled="f">
                <v:textbox inset="0,0,0,0">
                  <w:txbxContent>
                    <w:p w14:paraId="3B1BA88C" w14:textId="6A68ADE4" w:rsidR="002E2A52" w:rsidRPr="0082114A" w:rsidRDefault="002E2A52" w:rsidP="0082114A">
                      <w:pPr>
                        <w:rPr>
                          <w:color w:val="00000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44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BD5952" wp14:editId="183689F3">
                <wp:simplePos x="0" y="0"/>
                <wp:positionH relativeFrom="column">
                  <wp:posOffset>660400</wp:posOffset>
                </wp:positionH>
                <wp:positionV relativeFrom="paragraph">
                  <wp:posOffset>1584960</wp:posOffset>
                </wp:positionV>
                <wp:extent cx="1066800" cy="723900"/>
                <wp:effectExtent l="0" t="0" r="12700" b="1524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1E96E9" w14:textId="18A0BD89" w:rsidR="002E2A52" w:rsidRPr="0082114A" w:rsidRDefault="002E2A52" w:rsidP="0082114A">
                            <w:pPr>
                              <w:rPr>
                                <w:color w:val="00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/>
                                  </w:rPr>
                                  <m:t>24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40" type="#_x0000_t202" style="position:absolute;left:0;text-align:left;margin-left:52pt;margin-top:124.8pt;width:84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" filled="f">
                <v:textbox inset="0,0,0,0">
                  <w:txbxContent>
                    <w:p w14:paraId="271E96E9" w14:textId="18A0BD89" w:rsidR="002E2A52" w:rsidRPr="0082114A" w:rsidRDefault="002E2A52" w:rsidP="0082114A">
                      <w:pPr>
                        <w:rPr>
                          <w:color w:val="00000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24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8164AD3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0A418248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0E2FC0ED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5909037C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49D79F83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700F3AE8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1353B9B7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0E085675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70E98A16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4A63680D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629B9084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0503F0F9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03402BD8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4FDEB776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2E311A57" w14:textId="77777777" w:rsidR="0082114A" w:rsidRDefault="0082114A" w:rsidP="0082114A">
      <w:pPr>
        <w:ind w:left="720"/>
        <w:rPr>
          <w:color w:val="000000"/>
          <w:sz w:val="20"/>
          <w:szCs w:val="20"/>
        </w:rPr>
      </w:pPr>
    </w:p>
    <w:p w14:paraId="593C520F" w14:textId="77777777" w:rsidR="00276E57" w:rsidRDefault="00276E57" w:rsidP="0082114A">
      <w:pPr>
        <w:ind w:left="720"/>
        <w:rPr>
          <w:color w:val="000000"/>
          <w:sz w:val="20"/>
          <w:szCs w:val="20"/>
        </w:rPr>
      </w:pPr>
    </w:p>
    <w:p w14:paraId="7A24DD71" w14:textId="655A6080" w:rsidR="00276E57" w:rsidRDefault="00276E57" w:rsidP="0082114A">
      <w:pP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1056 = xy</w:t>
      </w:r>
    </w:p>
    <w:p w14:paraId="735029A4" w14:textId="2925E534" w:rsidR="00276E57" w:rsidRDefault="00276E57" w:rsidP="0082114A">
      <w:pP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 = 14.40 * 2y + 14.40 * 2x + 12.00 * 2x</w:t>
      </w:r>
    </w:p>
    <w:p w14:paraId="57350C4E" w14:textId="7ED00E77" w:rsidR="00276E57" w:rsidRDefault="00276E57" w:rsidP="0082114A">
      <w:pP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 = 14.40 * 2(1056/x) + 14.40 * 2x + 12.00 * 2x</w:t>
      </w:r>
    </w:p>
    <w:p w14:paraId="4CE3FC03" w14:textId="021B996D" w:rsidR="00276E57" w:rsidRPr="0082114A" w:rsidRDefault="00276E57" w:rsidP="0082114A">
      <w:pP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Xmin = 24</w:t>
      </w:r>
    </w:p>
    <w:p w14:paraId="2CCC3860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319B7A44" w14:textId="77777777" w:rsidR="0082114A" w:rsidRPr="0082114A" w:rsidRDefault="0082114A" w:rsidP="0082114A">
      <w:pPr>
        <w:ind w:left="720" w:hanging="72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 xml:space="preserve">24. </w:t>
      </w:r>
      <w:r w:rsidRPr="0082114A">
        <w:rPr>
          <w:color w:val="000000"/>
          <w:sz w:val="20"/>
          <w:szCs w:val="20"/>
        </w:rPr>
        <w:tab/>
        <w:t>It is determined that the value of a piece of machinery declines exponentially.  A machine that was purchased 7 years ago for $67000 is worth $37000 today.  What will be the value of the machine 9 years from now?  Round your answer to the nearest cent.</w:t>
      </w:r>
    </w:p>
    <w:p w14:paraId="34AE4FCE" w14:textId="23EA092F" w:rsidR="0082114A" w:rsidRDefault="008B0063" w:rsidP="0082114A">
      <w:pP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37000 = 67000e^(7k)</w:t>
      </w:r>
    </w:p>
    <w:p w14:paraId="149EF2A7" w14:textId="2937CCD9" w:rsidR="008B0063" w:rsidRPr="0082114A" w:rsidRDefault="008B0063" w:rsidP="008B0063">
      <w:pP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 = 1/7(log(37))-log(67))</w:t>
      </w:r>
    </w:p>
    <w:p w14:paraId="1E386828" w14:textId="30CFA69E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  <w:r w:rsidRPr="0082114A">
        <w:rPr>
          <w:color w:val="000000"/>
          <w:sz w:val="20"/>
          <w:szCs w:val="20"/>
        </w:rPr>
        <w:t xml:space="preserve"> </w:t>
      </w:r>
      <w:r w:rsidR="001879F4">
        <w:rPr>
          <w:color w:val="000000"/>
          <w:sz w:val="20"/>
          <w:szCs w:val="20"/>
        </w:rPr>
        <w:t>$17,244.50</w:t>
      </w:r>
      <w:r w:rsidR="008B0063">
        <w:rPr>
          <w:color w:val="000000"/>
          <w:sz w:val="20"/>
          <w:szCs w:val="20"/>
        </w:rPr>
        <w:t xml:space="preserve"> = 9 yrs</w:t>
      </w:r>
    </w:p>
    <w:p w14:paraId="75008398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2FC55FD9" w14:textId="77777777" w:rsidR="0082114A" w:rsidRPr="0082114A" w:rsidRDefault="0082114A" w:rsidP="0082114A">
      <w:pPr>
        <w:ind w:left="720" w:hanging="72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 xml:space="preserve">25. </w:t>
      </w:r>
      <w:r w:rsidRPr="0082114A">
        <w:rPr>
          <w:color w:val="000000"/>
          <w:sz w:val="20"/>
          <w:szCs w:val="20"/>
        </w:rPr>
        <w:tab/>
        <w:t xml:space="preserve">The demand function for a television is given by </w:t>
      </w:r>
      <m:oMath>
        <m:r>
          <w:rPr>
            <w:rFonts w:ascii="Cambria Math" w:hAnsi="Cambria Math"/>
            <w:color w:val="000000"/>
            <w:sz w:val="20"/>
            <w:szCs w:val="20"/>
          </w:rPr>
          <m:t>p = D</m:t>
        </m:r>
        <m:d>
          <m:d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color w:val="000000"/>
            <w:sz w:val="20"/>
            <w:szCs w:val="20"/>
          </w:rPr>
          <m:t xml:space="preserve"> = 23.2 - 0.4x</m:t>
        </m:r>
      </m:oMath>
      <w:r w:rsidRPr="0082114A">
        <w:rPr>
          <w:color w:val="000000"/>
          <w:sz w:val="20"/>
          <w:szCs w:val="20"/>
        </w:rPr>
        <w:t xml:space="preserve"> dollars.  Find the level of production for which the revenue is maximized. </w:t>
      </w:r>
    </w:p>
    <w:p w14:paraId="41FAC499" w14:textId="77777777" w:rsidR="0082114A" w:rsidRDefault="0082114A" w:rsidP="0082114A">
      <w:pPr>
        <w:ind w:left="720"/>
        <w:rPr>
          <w:color w:val="000000"/>
          <w:sz w:val="20"/>
          <w:szCs w:val="20"/>
        </w:rPr>
      </w:pPr>
    </w:p>
    <w:p w14:paraId="220F8199" w14:textId="03276715" w:rsidR="003C0FA6" w:rsidRDefault="003C0FA6" w:rsidP="0082114A">
      <w:pP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R(x) = x*D(x)</w:t>
      </w:r>
    </w:p>
    <w:p w14:paraId="19AA4F6C" w14:textId="55ECCAE4" w:rsidR="003C0FA6" w:rsidRDefault="003C0FA6" w:rsidP="0082114A">
      <w:pP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R(x) = 23.2x – 0.4x^2</w:t>
      </w:r>
    </w:p>
    <w:p w14:paraId="4C550756" w14:textId="69D75C59" w:rsidR="0082114A" w:rsidRPr="0082114A" w:rsidRDefault="003C0FA6" w:rsidP="00C71A98">
      <w:pP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Global max = 29</w:t>
      </w:r>
    </w:p>
    <w:p w14:paraId="75073B57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317C754A" w14:textId="77777777" w:rsidR="0082114A" w:rsidRPr="0082114A" w:rsidRDefault="0082114A" w:rsidP="0082114A">
      <w:pPr>
        <w:ind w:left="720" w:hanging="72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 xml:space="preserve">26. </w:t>
      </w:r>
      <w:r w:rsidRPr="0082114A">
        <w:rPr>
          <w:color w:val="000000"/>
          <w:sz w:val="20"/>
          <w:szCs w:val="20"/>
        </w:rPr>
        <w:tab/>
        <w:t>The amount of goods and services that costs $</w:t>
      </w:r>
      <m:oMath>
        <m:r>
          <w:rPr>
            <w:rFonts w:ascii="Cambria Math" w:hAnsi="Cambria Math"/>
            <w:color w:val="000000"/>
            <w:sz w:val="20"/>
            <w:szCs w:val="20"/>
          </w:rPr>
          <m:t>400</m:t>
        </m:r>
      </m:oMath>
      <w:r w:rsidRPr="0082114A">
        <w:rPr>
          <w:color w:val="000000"/>
          <w:sz w:val="20"/>
          <w:szCs w:val="20"/>
        </w:rPr>
        <w:t xml:space="preserve"> on January 1, </w:t>
      </w:r>
      <m:oMath>
        <m:r>
          <w:rPr>
            <w:rFonts w:ascii="Cambria Math" w:hAnsi="Cambria Math"/>
            <w:color w:val="000000"/>
            <w:sz w:val="20"/>
            <w:szCs w:val="20"/>
          </w:rPr>
          <m:t>1995</m:t>
        </m:r>
      </m:oMath>
      <w:r w:rsidRPr="0082114A">
        <w:rPr>
          <w:color w:val="000000"/>
          <w:sz w:val="20"/>
          <w:szCs w:val="20"/>
        </w:rPr>
        <w:t xml:space="preserve">  costs $</w:t>
      </w:r>
      <m:oMath>
        <m:r>
          <w:rPr>
            <w:rFonts w:ascii="Cambria Math" w:hAnsi="Cambria Math"/>
            <w:color w:val="000000"/>
            <w:sz w:val="20"/>
            <w:szCs w:val="20"/>
          </w:rPr>
          <m:t>426.80</m:t>
        </m:r>
      </m:oMath>
      <w:r w:rsidRPr="0082114A">
        <w:rPr>
          <w:color w:val="000000"/>
          <w:sz w:val="20"/>
          <w:szCs w:val="20"/>
        </w:rPr>
        <w:t xml:space="preserve">  on January 1, </w:t>
      </w:r>
      <m:oMath>
        <m:r>
          <w:rPr>
            <w:rFonts w:ascii="Cambria Math" w:hAnsi="Cambria Math"/>
            <w:color w:val="000000"/>
            <w:sz w:val="20"/>
            <w:szCs w:val="20"/>
          </w:rPr>
          <m:t>2006</m:t>
        </m:r>
      </m:oMath>
      <w:r w:rsidRPr="0082114A">
        <w:rPr>
          <w:color w:val="000000"/>
          <w:sz w:val="20"/>
          <w:szCs w:val="20"/>
        </w:rPr>
        <w:t xml:space="preserve"> .  Estimate the cost of the same goods and services on  January 1, 2017.  Assume the cost is growing exponentially.  Round your answer to the nearest cent.</w:t>
      </w:r>
    </w:p>
    <w:p w14:paraId="0EAC54F4" w14:textId="473E5278" w:rsidR="0082114A" w:rsidRDefault="004B1A32" w:rsidP="0082114A">
      <w:pP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426.8=400e ^ (11k)</w:t>
      </w:r>
    </w:p>
    <w:p w14:paraId="2814F66C" w14:textId="3CEE9924" w:rsidR="004B1A32" w:rsidRPr="0082114A" w:rsidRDefault="004B1A32" w:rsidP="0082114A">
      <w:pP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 = 0.00589554</w:t>
      </w:r>
    </w:p>
    <w:p w14:paraId="0443C98B" w14:textId="489AEF36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  <w:r w:rsidRPr="0082114A">
        <w:rPr>
          <w:color w:val="000000"/>
          <w:sz w:val="20"/>
          <w:szCs w:val="20"/>
        </w:rPr>
        <w:t xml:space="preserve"> </w:t>
      </w:r>
      <w:r w:rsidR="00627CDA">
        <w:rPr>
          <w:color w:val="000000"/>
          <w:sz w:val="20"/>
          <w:szCs w:val="20"/>
        </w:rPr>
        <w:t>$455.40</w:t>
      </w:r>
      <w:r w:rsidR="004B1A32">
        <w:rPr>
          <w:color w:val="000000"/>
          <w:sz w:val="20"/>
          <w:szCs w:val="20"/>
        </w:rPr>
        <w:t xml:space="preserve"> = 22 yrs</w:t>
      </w:r>
    </w:p>
    <w:p w14:paraId="3797961D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4D66AE5A" w14:textId="77777777" w:rsidR="0082114A" w:rsidRPr="0082114A" w:rsidRDefault="0082114A" w:rsidP="0082114A">
      <w:pPr>
        <w:ind w:left="720" w:hanging="72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lastRenderedPageBreak/>
        <w:t xml:space="preserve">27. </w:t>
      </w:r>
      <w:r w:rsidRPr="0082114A">
        <w:rPr>
          <w:color w:val="000000"/>
          <w:sz w:val="20"/>
          <w:szCs w:val="20"/>
        </w:rPr>
        <w:tab/>
        <w:t xml:space="preserve">A manufacturer has determined that the marginal profit from the production and sale of </w:t>
      </w:r>
      <m:oMath>
        <m:r>
          <w:rPr>
            <w:rFonts w:ascii="Cambria Math" w:hAnsi="Cambria Math"/>
            <w:color w:val="000000"/>
            <w:sz w:val="20"/>
            <w:szCs w:val="20"/>
          </w:rPr>
          <m:t>x</m:t>
        </m:r>
      </m:oMath>
      <w:r w:rsidRPr="0082114A">
        <w:rPr>
          <w:color w:val="000000"/>
          <w:sz w:val="20"/>
          <w:szCs w:val="20"/>
        </w:rPr>
        <w:t xml:space="preserve">  clock radios is approximately </w:t>
      </w:r>
      <m:oMath>
        <m:r>
          <w:rPr>
            <w:rFonts w:ascii="Cambria Math" w:hAnsi="Cambria Math"/>
            <w:color w:val="000000"/>
            <w:sz w:val="20"/>
            <w:szCs w:val="20"/>
          </w:rPr>
          <m:t>380 - 4x</m:t>
        </m:r>
      </m:oMath>
      <w:r w:rsidRPr="0082114A">
        <w:rPr>
          <w:color w:val="000000"/>
          <w:sz w:val="20"/>
          <w:szCs w:val="20"/>
        </w:rPr>
        <w:t xml:space="preserve"> dollars per clock radio.   </w:t>
      </w:r>
    </w:p>
    <w:p w14:paraId="773B8809" w14:textId="77777777" w:rsidR="0082114A" w:rsidRPr="0082114A" w:rsidRDefault="0082114A" w:rsidP="0082114A">
      <w:pPr>
        <w:ind w:left="720"/>
        <w:rPr>
          <w:b/>
          <w:color w:val="000000"/>
          <w:sz w:val="20"/>
          <w:szCs w:val="20"/>
        </w:rPr>
      </w:pPr>
    </w:p>
    <w:p w14:paraId="41DEBD33" w14:textId="77777777" w:rsidR="0082114A" w:rsidRPr="0082114A" w:rsidRDefault="0082114A" w:rsidP="003720B2">
      <w:pPr>
        <w:ind w:left="720"/>
        <w:outlineLvl w:val="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>Step 1.</w:t>
      </w:r>
      <w:r w:rsidRPr="0082114A">
        <w:rPr>
          <w:color w:val="000000"/>
          <w:sz w:val="20"/>
          <w:szCs w:val="20"/>
        </w:rPr>
        <w:t xml:space="preserve"> Find the profit function if the profit from the production and sale of </w:t>
      </w:r>
      <m:oMath>
        <m:r>
          <w:rPr>
            <w:rFonts w:ascii="Cambria Math" w:hAnsi="Cambria Math"/>
            <w:color w:val="000000"/>
            <w:sz w:val="20"/>
            <w:szCs w:val="20"/>
          </w:rPr>
          <m:t>38</m:t>
        </m:r>
      </m:oMath>
      <w:r w:rsidRPr="0082114A">
        <w:rPr>
          <w:color w:val="000000"/>
          <w:sz w:val="20"/>
          <w:szCs w:val="20"/>
        </w:rPr>
        <w:t xml:space="preserve">  clock radios is $1700. </w:t>
      </w:r>
    </w:p>
    <w:p w14:paraId="190D3827" w14:textId="16212D60" w:rsidR="0082114A" w:rsidRPr="0082114A" w:rsidRDefault="00A40430" w:rsidP="0082114A">
      <w:pPr>
        <w:ind w:left="720"/>
        <w:rPr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 380x-2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0"/>
              <w:szCs w:val="20"/>
            </w:rPr>
            <m:t>-9852</m:t>
          </m:r>
        </m:oMath>
      </m:oMathPara>
    </w:p>
    <w:p w14:paraId="2B2FF5DA" w14:textId="77777777" w:rsidR="0082114A" w:rsidRPr="0082114A" w:rsidRDefault="0082114A" w:rsidP="0082114A">
      <w:pPr>
        <w:ind w:left="720"/>
        <w:rPr>
          <w:b/>
          <w:color w:val="000000"/>
          <w:sz w:val="20"/>
          <w:szCs w:val="20"/>
        </w:rPr>
      </w:pPr>
    </w:p>
    <w:p w14:paraId="69F7832F" w14:textId="77777777" w:rsidR="0082114A" w:rsidRPr="0082114A" w:rsidRDefault="0082114A" w:rsidP="003720B2">
      <w:pPr>
        <w:ind w:left="720"/>
        <w:outlineLvl w:val="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>Step 2.</w:t>
      </w:r>
      <w:r w:rsidRPr="0082114A">
        <w:rPr>
          <w:color w:val="000000"/>
          <w:sz w:val="20"/>
          <w:szCs w:val="20"/>
        </w:rPr>
        <w:t xml:space="preserve"> What is the profit from the sale of 56 clock radios? </w:t>
      </w:r>
    </w:p>
    <w:p w14:paraId="02814AEA" w14:textId="77777777" w:rsidR="009C6F46" w:rsidRDefault="00D66E64" w:rsidP="009C6F46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$5,156</w:t>
      </w:r>
    </w:p>
    <w:p w14:paraId="33AE151C" w14:textId="77777777" w:rsidR="009C6F46" w:rsidRDefault="009C6F46" w:rsidP="009C6F46">
      <w:pPr>
        <w:rPr>
          <w:color w:val="000000"/>
          <w:sz w:val="20"/>
          <w:szCs w:val="20"/>
        </w:rPr>
      </w:pPr>
    </w:p>
    <w:p w14:paraId="30D0FA12" w14:textId="3523A642" w:rsidR="0082114A" w:rsidRPr="0082114A" w:rsidRDefault="0082114A" w:rsidP="009C6F46">
      <w:pPr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 xml:space="preserve">28. </w:t>
      </w:r>
      <w:r w:rsidRPr="0082114A">
        <w:rPr>
          <w:color w:val="000000"/>
          <w:sz w:val="20"/>
          <w:szCs w:val="20"/>
        </w:rPr>
        <w:tab/>
        <w:t>Use integration by substitution to solve the i</w:t>
      </w:r>
      <w:r w:rsidR="009C6F46">
        <w:rPr>
          <w:color w:val="000000"/>
          <w:sz w:val="20"/>
          <w:szCs w:val="20"/>
        </w:rPr>
        <w:t>n</w:t>
      </w:r>
      <w:r w:rsidRPr="0082114A">
        <w:rPr>
          <w:color w:val="000000"/>
          <w:sz w:val="20"/>
          <w:szCs w:val="20"/>
        </w:rPr>
        <w:t>tegral below.</w:t>
      </w:r>
    </w:p>
    <w:p w14:paraId="5C166306" w14:textId="77777777" w:rsidR="0082114A" w:rsidRPr="0082114A" w:rsidRDefault="0082114A" w:rsidP="0082114A">
      <w:pPr>
        <w:ind w:left="720" w:hanging="720"/>
        <w:jc w:val="center"/>
        <w:rPr>
          <w:rFonts w:ascii="Cambria Math" w:hAnsi="Cambria Math"/>
          <w:color w:val="000000"/>
          <w:sz w:val="20"/>
          <w:szCs w:val="20"/>
          <w:oMath/>
        </w:rPr>
      </w:pPr>
      <w:r w:rsidRPr="0082114A">
        <w:rPr>
          <w:color w:val="000000"/>
          <w:sz w:val="20"/>
          <w:szCs w:val="20"/>
        </w:rPr>
        <w:tab/>
      </w:r>
      <w:r w:rsidRPr="0082114A">
        <w:rPr>
          <w:color w:val="000000"/>
          <w:sz w:val="20"/>
          <w:szCs w:val="20"/>
        </w:rPr>
        <w:br/>
      </w: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naryPr>
            <m:sub/>
            <m:sup/>
            <m:e>
              <m:d>
                <m:dPr>
                  <m:begChr m:val=""/>
                  <m:endChr m:val=""/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-5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sz w:val="20"/>
                                      <w:szCs w:val="20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y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dy</m:t>
              </m:r>
            </m:e>
          </m:nary>
        </m:oMath>
      </m:oMathPara>
    </w:p>
    <w:p w14:paraId="61E1B8E4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2B7EE942" w14:textId="4683F5FC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  <w:r w:rsidRPr="0082114A">
        <w:rPr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000000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5</m:t>
            </m:r>
          </m:num>
          <m:den>
            <m:r>
              <w:rPr>
                <w:rFonts w:ascii="Cambria Math" w:hAnsi="Cambria Math"/>
                <w:color w:val="000000"/>
                <w:sz w:val="20"/>
                <w:szCs w:val="20"/>
              </w:rPr>
              <m:t>4</m:t>
            </m:r>
          </m:den>
        </m:f>
        <m:r>
          <w:rPr>
            <w:rFonts w:ascii="Cambria Math" w:hAnsi="Cambria Math"/>
            <w:color w:val="00000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(</m:t>
            </m:r>
            <m:func>
              <m:funcPr>
                <m:ctrlPr>
                  <w:rPr>
                    <w:rFonts w:ascii="Cambria Math" w:hAnsi="Cambria Math"/>
                    <w:color w:val="000000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ln</m:t>
                </m: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y</m:t>
                    </m:r>
                  </m:e>
                </m:d>
              </m:e>
            </m:func>
            <m:r>
              <w:rPr>
                <w:rFonts w:ascii="Cambria Math" w:hAnsi="Cambria Math"/>
                <w:color w:val="000000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+ C</m:t>
        </m:r>
      </m:oMath>
    </w:p>
    <w:p w14:paraId="3EC74811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7E248BC3" w14:textId="77777777" w:rsidR="0082114A" w:rsidRDefault="0082114A" w:rsidP="0082114A">
      <w:pPr>
        <w:ind w:left="720" w:hanging="72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 xml:space="preserve">29. </w:t>
      </w:r>
      <w:r w:rsidRPr="0082114A">
        <w:rPr>
          <w:color w:val="000000"/>
          <w:sz w:val="20"/>
          <w:szCs w:val="20"/>
        </w:rPr>
        <w:tab/>
        <w:t xml:space="preserve">It was discovered that after </w:t>
      </w:r>
      <w:r w:rsidRPr="0082114A">
        <w:rPr>
          <w:i/>
          <w:color w:val="000000"/>
          <w:sz w:val="20"/>
          <w:szCs w:val="20"/>
        </w:rPr>
        <w:t>t</w:t>
      </w:r>
      <w:r w:rsidRPr="0082114A">
        <w:rPr>
          <w:color w:val="000000"/>
          <w:sz w:val="20"/>
          <w:szCs w:val="20"/>
        </w:rPr>
        <w:t xml:space="preserve"> years a certain population of wild animals will increase at a rate of </w:t>
      </w:r>
      <m:oMath>
        <m:r>
          <w:rPr>
            <w:rFonts w:ascii="Cambria Math" w:hAnsi="Cambria Math"/>
            <w:color w:val="000000"/>
            <w:sz w:val="20"/>
            <w:szCs w:val="20"/>
          </w:rPr>
          <m:t>P´</m:t>
        </m:r>
        <m:d>
          <m:d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color w:val="000000"/>
            <w:sz w:val="20"/>
            <w:szCs w:val="20"/>
          </w:rPr>
          <m:t xml:space="preserve"> = 75 - 9</m:t>
        </m:r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t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0"/>
                  </w:rPr>
                  <m:t>2</m:t>
                </m:r>
              </m:den>
            </m:f>
          </m:sup>
        </m:sSup>
      </m:oMath>
      <w:r w:rsidRPr="0082114A">
        <w:rPr>
          <w:color w:val="000000"/>
          <w:sz w:val="20"/>
          <w:szCs w:val="20"/>
        </w:rPr>
        <w:t xml:space="preserve"> animals per year.  Find the increase in the population during the first 9 years after the rate was discovered.  Round your answer to the nearest whole animal. </w:t>
      </w:r>
    </w:p>
    <w:p w14:paraId="67615E32" w14:textId="04260A19" w:rsidR="00E067DE" w:rsidRPr="0082114A" w:rsidRDefault="00E067DE" w:rsidP="00E067DE">
      <w:pPr>
        <w:ind w:left="720"/>
        <w:rPr>
          <w:b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color w:val="00000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n=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9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75-9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1/2</m:t>
                  </m:r>
                </m:sup>
              </m:sSup>
            </m:e>
          </m:nary>
          <m:r>
            <w:rPr>
              <w:rFonts w:ascii="Cambria Math" w:hAnsi="Cambria Math"/>
              <w:color w:val="000000"/>
              <w:sz w:val="20"/>
              <w:szCs w:val="20"/>
            </w:rPr>
            <m:t>=501</m:t>
          </m:r>
        </m:oMath>
      </m:oMathPara>
    </w:p>
    <w:p w14:paraId="0252DE92" w14:textId="77777777" w:rsidR="00E067DE" w:rsidRPr="0082114A" w:rsidRDefault="00E067DE" w:rsidP="0082114A">
      <w:pPr>
        <w:ind w:left="720" w:hanging="720"/>
        <w:rPr>
          <w:color w:val="000000"/>
          <w:sz w:val="20"/>
          <w:szCs w:val="20"/>
        </w:rPr>
      </w:pPr>
    </w:p>
    <w:p w14:paraId="5B12C501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3631BB99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2CF69F0B" w14:textId="77777777" w:rsidR="0082114A" w:rsidRPr="0082114A" w:rsidRDefault="0082114A" w:rsidP="0082114A">
      <w:pPr>
        <w:ind w:left="720" w:hanging="72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 xml:space="preserve">30. </w:t>
      </w:r>
      <w:r w:rsidRPr="0082114A">
        <w:rPr>
          <w:color w:val="000000"/>
          <w:sz w:val="20"/>
          <w:szCs w:val="20"/>
        </w:rPr>
        <w:tab/>
        <w:t>Find the area of the region bounded by the graphs of the given equations.</w:t>
      </w:r>
    </w:p>
    <w:p w14:paraId="0C404742" w14:textId="77777777" w:rsidR="0082114A" w:rsidRPr="0082114A" w:rsidRDefault="0082114A" w:rsidP="0082114A">
      <w:pPr>
        <w:ind w:left="720" w:hanging="720"/>
        <w:jc w:val="center"/>
        <w:rPr>
          <w:rFonts w:ascii="Cambria Math" w:hAnsi="Cambria Math"/>
          <w:color w:val="000000"/>
          <w:sz w:val="20"/>
          <w:szCs w:val="20"/>
          <w:oMath/>
        </w:rPr>
      </w:pPr>
      <w:r w:rsidRPr="0082114A">
        <w:rPr>
          <w:color w:val="000000"/>
          <w:sz w:val="20"/>
          <w:szCs w:val="20"/>
        </w:rPr>
        <w:tab/>
      </w:r>
      <m:oMath>
        <m:r>
          <w:rPr>
            <w:rFonts w:ascii="Cambria Math" w:hAnsi="Cambria Math"/>
            <w:color w:val="000000"/>
            <w:sz w:val="20"/>
            <w:szCs w:val="20"/>
          </w:rPr>
          <m:t>y = 6</m:t>
        </m:r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color w:val="000000"/>
            <w:sz w:val="20"/>
            <w:szCs w:val="20"/>
          </w:rPr>
          <m:t>,  y = 6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</m:rad>
      </m:oMath>
    </w:p>
    <w:p w14:paraId="18FA75C9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5B856C72" w14:textId="77777777" w:rsidR="0082114A" w:rsidRDefault="0082114A" w:rsidP="003720B2">
      <w:pPr>
        <w:ind w:left="720"/>
        <w:outlineLvl w:val="0"/>
        <w:rPr>
          <w:color w:val="000000"/>
          <w:sz w:val="20"/>
          <w:szCs w:val="20"/>
        </w:rPr>
      </w:pPr>
      <w:r w:rsidRPr="0082114A">
        <w:rPr>
          <w:color w:val="000000"/>
          <w:sz w:val="20"/>
          <w:szCs w:val="20"/>
        </w:rPr>
        <w:t xml:space="preserve">Enter your answer below. </w:t>
      </w:r>
    </w:p>
    <w:p w14:paraId="6CB6AAE2" w14:textId="751EA53E" w:rsidR="003D0C77" w:rsidRPr="0082114A" w:rsidRDefault="003D0C77" w:rsidP="003720B2">
      <w:pPr>
        <w:ind w:left="720"/>
        <w:outlineLvl w:val="0"/>
        <w:rPr>
          <w:color w:val="000000"/>
          <w:sz w:val="20"/>
          <w:szCs w:val="20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</m:t>
              </m:r>
            </m:sup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(6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</m:rad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-6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000000"/>
              <w:sz w:val="20"/>
              <w:szCs w:val="20"/>
            </w:rPr>
            <m:t>)dx=2</m:t>
          </m:r>
        </m:oMath>
      </m:oMathPara>
    </w:p>
    <w:p w14:paraId="289E35BF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58809C2E" w14:textId="77777777" w:rsidR="0082114A" w:rsidRPr="0082114A" w:rsidRDefault="0082114A" w:rsidP="0082114A">
      <w:pPr>
        <w:ind w:left="720" w:hanging="72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 xml:space="preserve">31. </w:t>
      </w:r>
      <w:r w:rsidRPr="0082114A">
        <w:rPr>
          <w:color w:val="000000"/>
          <w:sz w:val="20"/>
          <w:szCs w:val="20"/>
        </w:rPr>
        <w:tab/>
        <w:t>Solve the differential equation given below.</w:t>
      </w:r>
    </w:p>
    <w:p w14:paraId="58F4689A" w14:textId="77777777" w:rsidR="0082114A" w:rsidRPr="0082114A" w:rsidRDefault="0082114A" w:rsidP="0082114A">
      <w:pPr>
        <w:ind w:left="720" w:hanging="720"/>
        <w:jc w:val="center"/>
        <w:rPr>
          <w:rFonts w:ascii="Cambria Math" w:hAnsi="Cambria Math"/>
          <w:color w:val="000000"/>
          <w:sz w:val="20"/>
          <w:szCs w:val="20"/>
          <w:oMath/>
        </w:rPr>
      </w:pPr>
      <w:r w:rsidRPr="0082114A">
        <w:rPr>
          <w:color w:val="000000"/>
          <w:sz w:val="20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0"/>
              </w:rPr>
              <m:t>dy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0"/>
              </w:rPr>
              <m:t>dx</m:t>
            </m:r>
          </m:den>
        </m:f>
        <m:r>
          <w:rPr>
            <w:rFonts w:ascii="Cambria Math" w:hAnsi="Cambria Math"/>
            <w:color w:val="000000"/>
            <w:sz w:val="20"/>
            <w:szCs w:val="20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color w:val="000000"/>
            <w:sz w:val="20"/>
            <w:szCs w:val="20"/>
          </w:rPr>
          <m:t>y</m:t>
        </m:r>
      </m:oMath>
    </w:p>
    <w:p w14:paraId="335DB842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2D728D6D" w14:textId="474C6A37" w:rsidR="0082114A" w:rsidRPr="00AD20BD" w:rsidRDefault="0082114A" w:rsidP="0082114A">
      <w:pPr>
        <w:ind w:left="720"/>
        <w:rPr>
          <w:color w:val="000000"/>
          <w:sz w:val="20"/>
          <w:szCs w:val="20"/>
        </w:rPr>
      </w:pPr>
      <w:r w:rsidRPr="0082114A">
        <w:rPr>
          <w:color w:val="000000"/>
          <w:sz w:val="20"/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y</m:t>
                </m:r>
              </m:e>
            </m:d>
          </m:e>
        </m:func>
        <m:r>
          <w:rPr>
            <w:rFonts w:ascii="Cambria Math" w:hAnsi="Cambria Math"/>
            <w:color w:val="000000"/>
            <w:sz w:val="20"/>
            <w:szCs w:val="20"/>
          </w:rPr>
          <m:t>+C=</m:t>
        </m:r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0"/>
                <w:szCs w:val="20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color w:val="000000"/>
            <w:sz w:val="20"/>
            <w:szCs w:val="20"/>
          </w:rPr>
          <m:t xml:space="preserve"> +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C</m:t>
        </m:r>
        <m:r>
          <w:rPr>
            <w:rFonts w:ascii="Cambria Math" w:hAnsi="Cambria Math"/>
            <w:color w:val="000000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or  y=</m:t>
        </m:r>
        <m:sSup>
          <m:sSup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4</m:t>
                </m:r>
              </m:den>
            </m:f>
          </m:sup>
        </m:sSup>
      </m:oMath>
    </w:p>
    <w:p w14:paraId="1EA85316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3A882738" w14:textId="77777777" w:rsidR="0082114A" w:rsidRPr="0082114A" w:rsidRDefault="0082114A" w:rsidP="0082114A">
      <w:pPr>
        <w:ind w:left="720" w:hanging="72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 xml:space="preserve">32. </w:t>
      </w:r>
      <w:r w:rsidRPr="0082114A">
        <w:rPr>
          <w:color w:val="000000"/>
          <w:sz w:val="20"/>
          <w:szCs w:val="20"/>
        </w:rPr>
        <w:tab/>
        <w:t>Use integration by parts to evaluate the definite integral below.</w:t>
      </w:r>
    </w:p>
    <w:p w14:paraId="145559FA" w14:textId="77777777" w:rsidR="0082114A" w:rsidRPr="0082114A" w:rsidRDefault="0082114A" w:rsidP="0082114A">
      <w:pPr>
        <w:ind w:left="720" w:hanging="720"/>
        <w:jc w:val="center"/>
        <w:rPr>
          <w:rFonts w:ascii="Cambria Math" w:hAnsi="Cambria Math"/>
          <w:color w:val="000000"/>
          <w:sz w:val="20"/>
          <w:szCs w:val="20"/>
          <w:oMath/>
        </w:rPr>
      </w:pPr>
      <w:r w:rsidRPr="0082114A">
        <w:rPr>
          <w:color w:val="000000"/>
          <w:sz w:val="20"/>
          <w:szCs w:val="20"/>
        </w:rPr>
        <w:tab/>
      </w:r>
      <w:r w:rsidRPr="0082114A">
        <w:rPr>
          <w:color w:val="000000"/>
          <w:sz w:val="20"/>
          <w:szCs w:val="20"/>
        </w:rPr>
        <w:br/>
      </w: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-7</m:t>
              </m:r>
            </m:sub>
            <m:sup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2</m:t>
              </m:r>
            </m:sup>
            <m:e>
              <m:d>
                <m:dPr>
                  <m:begChr m:val=""/>
                  <m:endChr m:val=""/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</m:t>
                  </m:r>
                  <m:rad>
                    <m:rad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 xml:space="preserve"> </m:t>
                      </m:r>
                    </m:deg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zCs w:val="20"/>
                        </w:rPr>
                        <m:t>x + 7</m:t>
                      </m:r>
                    </m:e>
                  </m:rad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dx</m:t>
                  </m:r>
                </m:e>
              </m:d>
            </m:e>
          </m:nary>
        </m:oMath>
      </m:oMathPara>
    </w:p>
    <w:p w14:paraId="29697C00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4EC6DDF9" w14:textId="6C1AD173" w:rsidR="0082114A" w:rsidRPr="0082114A" w:rsidRDefault="0082114A" w:rsidP="003720B2">
      <w:pPr>
        <w:ind w:left="720"/>
        <w:outlineLvl w:val="0"/>
        <w:rPr>
          <w:color w:val="000000"/>
          <w:sz w:val="20"/>
          <w:szCs w:val="20"/>
        </w:rPr>
      </w:pPr>
      <w:r w:rsidRPr="0082114A">
        <w:rPr>
          <w:color w:val="000000"/>
          <w:sz w:val="20"/>
          <w:szCs w:val="20"/>
        </w:rPr>
        <w:t xml:space="preserve">Write your answer as a fraction. </w:t>
      </w:r>
      <w:r w:rsidR="00686A1B">
        <w:rPr>
          <w:color w:val="000000"/>
          <w:sz w:val="20"/>
          <w:szCs w:val="20"/>
        </w:rPr>
        <w:t xml:space="preserve">    -144/5</w:t>
      </w:r>
    </w:p>
    <w:p w14:paraId="3E3E685B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7B364F29" w14:textId="77777777" w:rsidR="0082114A" w:rsidRPr="0082114A" w:rsidRDefault="0082114A" w:rsidP="0082114A">
      <w:pPr>
        <w:ind w:left="720" w:hanging="72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 xml:space="preserve">33. </w:t>
      </w:r>
      <w:r w:rsidRPr="0082114A">
        <w:rPr>
          <w:color w:val="000000"/>
          <w:sz w:val="20"/>
          <w:szCs w:val="20"/>
        </w:rPr>
        <w:tab/>
        <w:t>The following can be answered by finding the sum of a finite or infinite geometric sequence.  Round the solution to 2 decimal places.</w:t>
      </w:r>
    </w:p>
    <w:p w14:paraId="6D87CB82" w14:textId="77777777" w:rsidR="0082114A" w:rsidRPr="0082114A" w:rsidRDefault="0082114A" w:rsidP="0082114A">
      <w:pPr>
        <w:ind w:left="720" w:hanging="720"/>
        <w:rPr>
          <w:color w:val="000000"/>
          <w:sz w:val="20"/>
          <w:szCs w:val="20"/>
        </w:rPr>
      </w:pPr>
      <w:r w:rsidRPr="0082114A">
        <w:rPr>
          <w:color w:val="000000"/>
          <w:sz w:val="20"/>
          <w:szCs w:val="20"/>
        </w:rPr>
        <w:tab/>
        <w:t xml:space="preserve">A rubber ball is dropped from a height of </w:t>
      </w:r>
      <m:oMath>
        <m:r>
          <w:rPr>
            <w:rFonts w:ascii="Cambria Math" w:hAnsi="Cambria Math"/>
            <w:color w:val="000000"/>
            <w:sz w:val="20"/>
            <w:szCs w:val="20"/>
          </w:rPr>
          <m:t>46</m:t>
        </m:r>
      </m:oMath>
      <w:r w:rsidRPr="0082114A">
        <w:rPr>
          <w:color w:val="000000"/>
          <w:sz w:val="20"/>
          <w:szCs w:val="20"/>
        </w:rPr>
        <w:t xml:space="preserve"> meters, and on each bounce it rebounds up </w:t>
      </w:r>
      <m:oMath>
        <m:r>
          <w:rPr>
            <w:rFonts w:ascii="Cambria Math" w:hAnsi="Cambria Math"/>
            <w:color w:val="000000"/>
            <w:sz w:val="20"/>
            <w:szCs w:val="20"/>
          </w:rPr>
          <m:t>22</m:t>
        </m:r>
      </m:oMath>
      <w:r w:rsidRPr="0082114A">
        <w:rPr>
          <w:color w:val="000000"/>
          <w:sz w:val="20"/>
          <w:szCs w:val="20"/>
        </w:rPr>
        <w:t xml:space="preserve"> %  of its previous height.</w:t>
      </w:r>
    </w:p>
    <w:p w14:paraId="0D971E8F" w14:textId="77777777" w:rsidR="0082114A" w:rsidRDefault="0082114A" w:rsidP="0082114A">
      <w:pPr>
        <w:ind w:left="720"/>
        <w:rPr>
          <w:b/>
          <w:color w:val="000000"/>
          <w:sz w:val="20"/>
          <w:szCs w:val="20"/>
        </w:rPr>
      </w:pPr>
    </w:p>
    <w:p w14:paraId="77B19753" w14:textId="0C5F8B48" w:rsidR="0055404C" w:rsidRPr="0082114A" w:rsidRDefault="0055404C" w:rsidP="0082114A">
      <w:pPr>
        <w:ind w:left="720"/>
        <w:rPr>
          <w:b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</m:t>
          </m:r>
          <m:r>
            <w:rPr>
              <w:rFonts w:ascii="Cambria Math" w:hAnsi="Cambria Math"/>
              <w:color w:val="000000"/>
              <w:sz w:val="20"/>
              <w:szCs w:val="20"/>
            </w:rPr>
            <m:t>46+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color w:val="00000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n=</m:t>
              </m:r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30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0"/>
                  <w:szCs w:val="20"/>
                </w:rPr>
                <m:t>92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(.22)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n</m:t>
                  </m:r>
                </m:sup>
              </m:sSup>
            </m:e>
          </m:nary>
        </m:oMath>
      </m:oMathPara>
    </w:p>
    <w:p w14:paraId="797C0FD0" w14:textId="77777777" w:rsidR="0082114A" w:rsidRPr="0082114A" w:rsidRDefault="0082114A" w:rsidP="003720B2">
      <w:pPr>
        <w:ind w:left="720"/>
        <w:outlineLvl w:val="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>Step 1.</w:t>
      </w:r>
      <w:r w:rsidRPr="0082114A">
        <w:rPr>
          <w:color w:val="000000"/>
          <w:sz w:val="20"/>
          <w:szCs w:val="20"/>
        </w:rPr>
        <w:t xml:space="preserve"> How far has it traveled vertically at the moment when it hits the ground for the </w:t>
      </w:r>
      <m:oMath>
        <m:r>
          <w:rPr>
            <w:rFonts w:ascii="Cambria Math" w:hAnsi="Cambria Math"/>
            <w:color w:val="000000"/>
            <w:sz w:val="20"/>
            <w:szCs w:val="20"/>
          </w:rPr>
          <m:t>2</m:t>
        </m:r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0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th</m:t>
            </m:r>
          </m:sup>
        </m:sSup>
      </m:oMath>
      <w:r w:rsidRPr="0082114A">
        <w:rPr>
          <w:color w:val="000000"/>
          <w:sz w:val="20"/>
          <w:szCs w:val="20"/>
        </w:rPr>
        <w:t xml:space="preserve"> time?  </w:t>
      </w:r>
    </w:p>
    <w:p w14:paraId="2777A3C9" w14:textId="69FE5F85" w:rsidR="0082114A" w:rsidRPr="0082114A" w:rsidRDefault="00DA64E4" w:rsidP="0082114A">
      <w:pP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71.95 meters</w:t>
      </w:r>
    </w:p>
    <w:p w14:paraId="33D32E5C" w14:textId="77777777" w:rsidR="0082114A" w:rsidRPr="0082114A" w:rsidRDefault="0082114A" w:rsidP="0082114A">
      <w:pPr>
        <w:ind w:left="720"/>
        <w:rPr>
          <w:b/>
          <w:color w:val="000000"/>
          <w:sz w:val="20"/>
          <w:szCs w:val="20"/>
        </w:rPr>
      </w:pPr>
    </w:p>
    <w:p w14:paraId="47A65F2E" w14:textId="77777777" w:rsidR="0082114A" w:rsidRDefault="0082114A" w:rsidP="003720B2">
      <w:pPr>
        <w:ind w:left="720"/>
        <w:outlineLvl w:val="0"/>
        <w:rPr>
          <w:color w:val="000000"/>
          <w:sz w:val="20"/>
          <w:szCs w:val="20"/>
        </w:rPr>
      </w:pPr>
      <w:r w:rsidRPr="0082114A">
        <w:rPr>
          <w:b/>
          <w:color w:val="000000"/>
          <w:sz w:val="20"/>
          <w:szCs w:val="20"/>
        </w:rPr>
        <w:t>Step 2.</w:t>
      </w:r>
      <w:r w:rsidRPr="0082114A">
        <w:rPr>
          <w:color w:val="000000"/>
          <w:sz w:val="20"/>
          <w:szCs w:val="20"/>
        </w:rPr>
        <w:t xml:space="preserve"> If we assume it bounces indefinitely, what is the total vertical distance traveled? </w:t>
      </w:r>
    </w:p>
    <w:p w14:paraId="68275FE7" w14:textId="1561F4F0" w:rsidR="00DA64E4" w:rsidRPr="0082114A" w:rsidRDefault="00DA64E4" w:rsidP="0082114A">
      <w:pPr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71.95 meters</w:t>
      </w:r>
    </w:p>
    <w:p w14:paraId="549E46CB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p w14:paraId="570EC6D7" w14:textId="77777777" w:rsidR="0082114A" w:rsidRPr="0082114A" w:rsidRDefault="0082114A" w:rsidP="0082114A">
      <w:pPr>
        <w:ind w:left="720" w:hanging="720"/>
        <w:rPr>
          <w:color w:val="000000"/>
          <w:sz w:val="20"/>
          <w:szCs w:val="20"/>
        </w:rPr>
      </w:pPr>
      <w:bookmarkStart w:id="1" w:name="test"/>
      <w:bookmarkEnd w:id="1"/>
      <w:r w:rsidRPr="0082114A">
        <w:rPr>
          <w:b/>
          <w:color w:val="000000"/>
          <w:sz w:val="20"/>
          <w:szCs w:val="20"/>
        </w:rPr>
        <w:t xml:space="preserve">34. </w:t>
      </w:r>
      <w:r w:rsidRPr="0082114A">
        <w:rPr>
          <w:color w:val="000000"/>
          <w:sz w:val="20"/>
          <w:szCs w:val="20"/>
        </w:rPr>
        <w:tab/>
        <w:t xml:space="preserve">Find the Taylor polynomial of degree </w:t>
      </w:r>
      <m:oMath>
        <m:r>
          <w:rPr>
            <w:rFonts w:ascii="Cambria Math" w:hAnsi="Cambria Math"/>
            <w:color w:val="000000"/>
            <w:sz w:val="20"/>
            <w:szCs w:val="20"/>
          </w:rPr>
          <m:t>5</m:t>
        </m:r>
      </m:oMath>
      <w:r w:rsidRPr="0082114A">
        <w:rPr>
          <w:color w:val="000000"/>
          <w:sz w:val="20"/>
          <w:szCs w:val="20"/>
        </w:rPr>
        <w:t xml:space="preserve"> near </w:t>
      </w:r>
      <m:oMath>
        <m:r>
          <w:rPr>
            <w:rFonts w:ascii="Cambria Math" w:hAnsi="Cambria Math"/>
            <w:color w:val="000000"/>
            <w:sz w:val="20"/>
            <w:szCs w:val="20"/>
          </w:rPr>
          <m:t>x = 4</m:t>
        </m:r>
      </m:oMath>
      <w:r w:rsidRPr="0082114A">
        <w:rPr>
          <w:color w:val="000000"/>
          <w:sz w:val="20"/>
          <w:szCs w:val="20"/>
        </w:rPr>
        <w:t xml:space="preserve">  for the following function.</w:t>
      </w:r>
    </w:p>
    <w:p w14:paraId="6CEF11ED" w14:textId="77777777" w:rsidR="0082114A" w:rsidRDefault="0082114A" w:rsidP="0082114A">
      <w:pPr>
        <w:ind w:left="720" w:hanging="720"/>
        <w:jc w:val="center"/>
        <w:rPr>
          <w:color w:val="000000"/>
          <w:sz w:val="20"/>
          <w:szCs w:val="20"/>
        </w:rPr>
      </w:pPr>
      <w:r w:rsidRPr="0082114A">
        <w:rPr>
          <w:color w:val="000000"/>
          <w:sz w:val="20"/>
          <w:szCs w:val="20"/>
        </w:rPr>
        <w:tab/>
      </w:r>
      <m:oMath>
        <m:r>
          <w:rPr>
            <w:rFonts w:ascii="Cambria Math" w:hAnsi="Cambria Math"/>
            <w:color w:val="000000"/>
            <w:sz w:val="20"/>
            <w:szCs w:val="20"/>
          </w:rPr>
          <m:t>y = 3</m:t>
        </m:r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5x - 3</m:t>
            </m:r>
          </m:sup>
        </m:sSup>
      </m:oMath>
      <w:r w:rsidRPr="0082114A">
        <w:rPr>
          <w:color w:val="000000"/>
          <w:sz w:val="20"/>
          <w:szCs w:val="20"/>
        </w:rPr>
        <w:t xml:space="preserve"> </w:t>
      </w:r>
    </w:p>
    <w:p w14:paraId="41C1AA9C" w14:textId="28F51D57" w:rsidR="0068541D" w:rsidRDefault="0068541D" w:rsidP="0082114A">
      <w:pPr>
        <w:ind w:left="720" w:hanging="720"/>
        <w:jc w:val="center"/>
        <w:rPr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4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 xml:space="preserve"> = 3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17</m:t>
              </m:r>
            </m:sup>
          </m:sSup>
        </m:oMath>
      </m:oMathPara>
    </w:p>
    <w:p w14:paraId="48AED7DC" w14:textId="2D293A2D" w:rsidR="0068541D" w:rsidRPr="0082114A" w:rsidRDefault="0068541D" w:rsidP="0082114A">
      <w:pPr>
        <w:ind w:left="720" w:hanging="720"/>
        <w:jc w:val="center"/>
        <w:rPr>
          <w:color w:val="000000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4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(x-4)</m:t>
          </m:r>
          <m:r>
            <w:rPr>
              <w:rFonts w:ascii="Cambria Math" w:hAnsi="Cambria Math"/>
              <w:color w:val="000000"/>
              <w:sz w:val="20"/>
              <w:szCs w:val="20"/>
            </w:rPr>
            <m:t>=15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17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x-4</m:t>
              </m:r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 xml:space="preserve"> </m:t>
          </m:r>
        </m:oMath>
      </m:oMathPara>
    </w:p>
    <w:p w14:paraId="3739B3DE" w14:textId="2314A305" w:rsidR="0068541D" w:rsidRDefault="00984B6D" w:rsidP="0068541D">
      <w:pPr>
        <w:ind w:left="720"/>
        <w:rPr>
          <w:color w:val="000000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4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(x-4)</m:t>
              </m:r>
            </m:e>
            <m:sup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75</m:t>
              </m:r>
            </m:num>
            <m:den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17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x-4</m:t>
                  </m:r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2</m:t>
              </m:r>
            </m:sup>
          </m:sSup>
        </m:oMath>
      </m:oMathPara>
    </w:p>
    <w:p w14:paraId="3BB6202B" w14:textId="7681B110" w:rsidR="0068541D" w:rsidRDefault="00984B6D" w:rsidP="0082114A">
      <w:pPr>
        <w:ind w:left="720"/>
        <w:rPr>
          <w:color w:val="000000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4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(x-4)</m:t>
              </m:r>
            </m:e>
            <m:sup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125</m:t>
              </m:r>
            </m:num>
            <m:den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17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x-4</m:t>
                  </m:r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3</m:t>
              </m:r>
            </m:sup>
          </m:sSup>
        </m:oMath>
      </m:oMathPara>
    </w:p>
    <w:p w14:paraId="7AE83DBC" w14:textId="26F92470" w:rsidR="0068541D" w:rsidRPr="00040343" w:rsidRDefault="00984B6D" w:rsidP="0068541D">
      <w:pPr>
        <w:ind w:left="720"/>
        <w:rPr>
          <w:color w:val="000000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''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4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(x-4)</m:t>
              </m:r>
            </m:e>
            <m:sup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625</m:t>
              </m:r>
            </m:num>
            <m:den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17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x-4</m:t>
                  </m:r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4</m:t>
              </m:r>
            </m:sup>
          </m:sSup>
        </m:oMath>
      </m:oMathPara>
    </w:p>
    <w:p w14:paraId="3CA887DE" w14:textId="7BE1E182" w:rsidR="00040343" w:rsidRDefault="00040343" w:rsidP="0068541D">
      <w:pPr>
        <w:ind w:left="720"/>
        <w:rPr>
          <w:color w:val="000000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'''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4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(x-4)</m:t>
              </m:r>
            </m:e>
            <m:sup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hAnsi="Cambria Math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625</m:t>
              </m:r>
            </m:num>
            <m:den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17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x-4</m:t>
                  </m:r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5</m:t>
              </m:r>
            </m:sup>
          </m:sSup>
        </m:oMath>
      </m:oMathPara>
    </w:p>
    <w:p w14:paraId="0540E6C9" w14:textId="77777777" w:rsidR="0068541D" w:rsidRDefault="0068541D" w:rsidP="002E2A52">
      <w:pPr>
        <w:rPr>
          <w:color w:val="000000"/>
          <w:sz w:val="20"/>
          <w:szCs w:val="20"/>
        </w:rPr>
      </w:pPr>
    </w:p>
    <w:p w14:paraId="15581DAB" w14:textId="739E848C" w:rsidR="0068541D" w:rsidRPr="0068541D" w:rsidRDefault="0068541D" w:rsidP="0082114A">
      <w:pPr>
        <w:ind w:left="720"/>
        <w:rPr>
          <w:color w:val="000000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m:t xml:space="preserve">Taylor polynomial for degree 5 near x=4 is:  </m:t>
          </m:r>
        </m:oMath>
      </m:oMathPara>
    </w:p>
    <w:p w14:paraId="35AF56E7" w14:textId="5800E103" w:rsidR="0068541D" w:rsidRDefault="0068541D" w:rsidP="0068541D">
      <w:pPr>
        <w:ind w:left="720"/>
        <w:rPr>
          <w:color w:val="000000"/>
          <w:sz w:val="20"/>
          <w:szCs w:val="20"/>
        </w:rPr>
      </w:pPr>
      <m:oMath>
        <m:r>
          <w:rPr>
            <w:rFonts w:ascii="Cambria Math" w:hAnsi="Cambria Math"/>
            <w:color w:val="000000"/>
            <w:sz w:val="20"/>
            <w:szCs w:val="20"/>
          </w:rPr>
          <m:t>3</m:t>
        </m:r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17</m:t>
            </m:r>
          </m:sup>
        </m:sSup>
        <m:r>
          <w:rPr>
            <w:rFonts w:ascii="Cambria Math" w:hAnsi="Cambria Math"/>
            <w:color w:val="000000"/>
            <w:sz w:val="20"/>
            <w:szCs w:val="20"/>
          </w:rPr>
          <m:t>+15</m:t>
        </m:r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17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x-4</m:t>
            </m:r>
          </m:e>
        </m:d>
        <m:r>
          <w:rPr>
            <w:rFonts w:ascii="Cambria Math" w:hAnsi="Cambria Math"/>
            <w:color w:val="000000"/>
            <w:sz w:val="20"/>
            <w:szCs w:val="20"/>
          </w:rPr>
          <m:t xml:space="preserve">+ </m:t>
        </m:r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75</m:t>
            </m:r>
          </m:num>
          <m:den>
            <m:r>
              <w:rPr>
                <w:rFonts w:ascii="Cambria Math" w:hAnsi="Cambria Math"/>
                <w:color w:val="000000"/>
                <w:sz w:val="20"/>
                <w:szCs w:val="20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17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x-4</m:t>
                </m:r>
              </m:e>
            </m:d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color w:val="000000"/>
            <w:sz w:val="20"/>
            <w:szCs w:val="20"/>
          </w:rPr>
          <m:t xml:space="preserve">+ </m:t>
        </m:r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125</m:t>
            </m:r>
          </m:num>
          <m:den>
            <m:r>
              <w:rPr>
                <w:rFonts w:ascii="Cambria Math" w:hAnsi="Cambria Math"/>
                <w:color w:val="000000"/>
                <w:sz w:val="20"/>
                <w:szCs w:val="20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17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x-4</m:t>
                </m:r>
              </m:e>
            </m:d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 xml:space="preserve">+ </m:t>
        </m:r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625</m:t>
            </m:r>
          </m:num>
          <m:den>
            <m:r>
              <w:rPr>
                <w:rFonts w:ascii="Cambria Math" w:hAnsi="Cambria Math"/>
                <w:color w:val="000000"/>
                <w:sz w:val="20"/>
                <w:szCs w:val="20"/>
              </w:rPr>
              <m:t>8</m:t>
            </m:r>
          </m:den>
        </m:f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17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x-4</m:t>
                </m:r>
              </m:e>
            </m:d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color w:val="000000"/>
            <w:sz w:val="20"/>
            <w:szCs w:val="20"/>
          </w:rPr>
          <m:t xml:space="preserve">+ </m:t>
        </m:r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625</m:t>
            </m:r>
          </m:num>
          <m:den>
            <m:r>
              <w:rPr>
                <w:rFonts w:ascii="Cambria Math" w:hAnsi="Cambria Math"/>
                <w:color w:val="000000"/>
                <w:sz w:val="20"/>
                <w:szCs w:val="20"/>
              </w:rPr>
              <m:t>8</m:t>
            </m:r>
          </m:den>
        </m:f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17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x-4</m:t>
                </m:r>
              </m:e>
            </m:d>
          </m:e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5</m:t>
            </m:r>
          </m:sup>
        </m:sSup>
      </m:oMath>
      <w:r w:rsidR="00040343">
        <w:rPr>
          <w:color w:val="000000"/>
          <w:sz w:val="20"/>
          <w:szCs w:val="20"/>
        </w:rPr>
        <w:t xml:space="preserve">  </w:t>
      </w:r>
    </w:p>
    <w:p w14:paraId="73F19F93" w14:textId="26585368" w:rsidR="0068541D" w:rsidRPr="0068541D" w:rsidRDefault="0068541D" w:rsidP="0082114A">
      <w:pPr>
        <w:ind w:left="720"/>
        <w:rPr>
          <w:color w:val="000000"/>
          <w:sz w:val="20"/>
          <w:szCs w:val="20"/>
        </w:rPr>
      </w:pPr>
    </w:p>
    <w:p w14:paraId="7076D7B9" w14:textId="77777777" w:rsidR="0068541D" w:rsidRPr="0082114A" w:rsidRDefault="0068541D" w:rsidP="00040343">
      <w:pPr>
        <w:rPr>
          <w:color w:val="000000"/>
          <w:sz w:val="20"/>
          <w:szCs w:val="20"/>
        </w:rPr>
      </w:pPr>
    </w:p>
    <w:p w14:paraId="620271CA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  <w:r w:rsidRPr="0082114A">
        <w:rPr>
          <w:color w:val="000000"/>
          <w:sz w:val="20"/>
          <w:szCs w:val="20"/>
        </w:rPr>
        <w:t xml:space="preserve"> </w:t>
      </w:r>
    </w:p>
    <w:p w14:paraId="12D43BBC" w14:textId="77777777" w:rsidR="0082114A" w:rsidRPr="0082114A" w:rsidRDefault="0082114A" w:rsidP="0082114A">
      <w:pPr>
        <w:ind w:left="720"/>
        <w:rPr>
          <w:color w:val="000000"/>
          <w:sz w:val="20"/>
          <w:szCs w:val="20"/>
        </w:rPr>
      </w:pPr>
    </w:p>
    <w:sectPr w:rsidR="0082114A" w:rsidRPr="0082114A" w:rsidSect="0082114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720" w:bottom="1670" w:left="720" w:header="720" w:footer="720" w:gutter="0"/>
      <w:paperSrc w:first="15" w:other="15"/>
      <w:cols w:space="720"/>
      <w:titlePg/>
      <w:docGrid w:linePitch="25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798A86" w14:textId="77777777" w:rsidR="002E2A52" w:rsidRDefault="002E2A52" w:rsidP="0082114A">
      <w:r>
        <w:separator/>
      </w:r>
    </w:p>
  </w:endnote>
  <w:endnote w:type="continuationSeparator" w:id="0">
    <w:p w14:paraId="185F9930" w14:textId="77777777" w:rsidR="002E2A52" w:rsidRDefault="002E2A52" w:rsidP="00821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QSFont4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F640D7" w14:textId="77777777" w:rsidR="002E2A52" w:rsidRDefault="002E2A52" w:rsidP="00734B7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D224EA6" w14:textId="77777777" w:rsidR="002E2A52" w:rsidRDefault="002E2A5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A5AB1" w14:textId="77777777" w:rsidR="002E2A52" w:rsidRDefault="002E2A52" w:rsidP="00734B7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060C6">
      <w:rPr>
        <w:rStyle w:val="PageNumber"/>
        <w:noProof/>
      </w:rPr>
      <w:t>5</w:t>
    </w:r>
    <w:r>
      <w:rPr>
        <w:rStyle w:val="PageNumber"/>
      </w:rPr>
      <w:fldChar w:fldCharType="end"/>
    </w:r>
  </w:p>
  <w:p w14:paraId="09361C69" w14:textId="77777777" w:rsidR="002E2A52" w:rsidRDefault="002E2A5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5E9B62" w14:textId="77777777" w:rsidR="002E2A52" w:rsidRDefault="002E2A5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B8C012" w14:textId="77777777" w:rsidR="002E2A52" w:rsidRDefault="002E2A52" w:rsidP="0082114A">
      <w:r>
        <w:separator/>
      </w:r>
    </w:p>
  </w:footnote>
  <w:footnote w:type="continuationSeparator" w:id="0">
    <w:p w14:paraId="0BD8CEA4" w14:textId="77777777" w:rsidR="002E2A52" w:rsidRDefault="002E2A52" w:rsidP="008211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F236F" w14:textId="77777777" w:rsidR="002E2A52" w:rsidRDefault="002E2A5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4EFF17" w14:textId="77777777" w:rsidR="002E2A52" w:rsidRDefault="002E2A5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380A29" w14:textId="77777777" w:rsidR="002E2A52" w:rsidRDefault="002E2A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TrueType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14A"/>
    <w:rsid w:val="00040343"/>
    <w:rsid w:val="0008781D"/>
    <w:rsid w:val="000C3EAA"/>
    <w:rsid w:val="000E1514"/>
    <w:rsid w:val="00145CCC"/>
    <w:rsid w:val="00156D14"/>
    <w:rsid w:val="00162A72"/>
    <w:rsid w:val="001654CD"/>
    <w:rsid w:val="001667FC"/>
    <w:rsid w:val="001879F4"/>
    <w:rsid w:val="001A331C"/>
    <w:rsid w:val="001C7CB4"/>
    <w:rsid w:val="002073B3"/>
    <w:rsid w:val="00227E56"/>
    <w:rsid w:val="00230B09"/>
    <w:rsid w:val="00276E57"/>
    <w:rsid w:val="00282CF2"/>
    <w:rsid w:val="002A1729"/>
    <w:rsid w:val="002E2A52"/>
    <w:rsid w:val="003720B2"/>
    <w:rsid w:val="003A5715"/>
    <w:rsid w:val="003B3F16"/>
    <w:rsid w:val="003B5624"/>
    <w:rsid w:val="003C0FA6"/>
    <w:rsid w:val="003D0B02"/>
    <w:rsid w:val="003D0C77"/>
    <w:rsid w:val="003D50FD"/>
    <w:rsid w:val="004B1A32"/>
    <w:rsid w:val="004C36FB"/>
    <w:rsid w:val="005470BD"/>
    <w:rsid w:val="0055404C"/>
    <w:rsid w:val="00596ED0"/>
    <w:rsid w:val="005C6D46"/>
    <w:rsid w:val="005F028D"/>
    <w:rsid w:val="005F3342"/>
    <w:rsid w:val="00627CDA"/>
    <w:rsid w:val="0068541D"/>
    <w:rsid w:val="00686A1B"/>
    <w:rsid w:val="006A03D7"/>
    <w:rsid w:val="006B5A2B"/>
    <w:rsid w:val="006D62E0"/>
    <w:rsid w:val="00721E2A"/>
    <w:rsid w:val="00734B78"/>
    <w:rsid w:val="00736646"/>
    <w:rsid w:val="007555E5"/>
    <w:rsid w:val="007A3E6F"/>
    <w:rsid w:val="00820BF6"/>
    <w:rsid w:val="0082114A"/>
    <w:rsid w:val="00824FD9"/>
    <w:rsid w:val="008328F2"/>
    <w:rsid w:val="008465DE"/>
    <w:rsid w:val="00861A53"/>
    <w:rsid w:val="00861CF5"/>
    <w:rsid w:val="00885C30"/>
    <w:rsid w:val="00891AD1"/>
    <w:rsid w:val="008B0063"/>
    <w:rsid w:val="008F4D23"/>
    <w:rsid w:val="00937338"/>
    <w:rsid w:val="009533A5"/>
    <w:rsid w:val="00984B6D"/>
    <w:rsid w:val="009C6F46"/>
    <w:rsid w:val="00A232A0"/>
    <w:rsid w:val="00A40430"/>
    <w:rsid w:val="00AC5C24"/>
    <w:rsid w:val="00AD20BD"/>
    <w:rsid w:val="00AD7A63"/>
    <w:rsid w:val="00AF1608"/>
    <w:rsid w:val="00B05E31"/>
    <w:rsid w:val="00B84576"/>
    <w:rsid w:val="00BF789A"/>
    <w:rsid w:val="00C4537A"/>
    <w:rsid w:val="00C71A98"/>
    <w:rsid w:val="00C74D33"/>
    <w:rsid w:val="00C82ACB"/>
    <w:rsid w:val="00CC2BC8"/>
    <w:rsid w:val="00CF0E2C"/>
    <w:rsid w:val="00CF2960"/>
    <w:rsid w:val="00D060C6"/>
    <w:rsid w:val="00D44A5A"/>
    <w:rsid w:val="00D66E64"/>
    <w:rsid w:val="00D71548"/>
    <w:rsid w:val="00D732D7"/>
    <w:rsid w:val="00D91919"/>
    <w:rsid w:val="00DA64E4"/>
    <w:rsid w:val="00DB6601"/>
    <w:rsid w:val="00DE70C9"/>
    <w:rsid w:val="00E067DE"/>
    <w:rsid w:val="00E14B78"/>
    <w:rsid w:val="00E414A8"/>
    <w:rsid w:val="00E47784"/>
    <w:rsid w:val="00E522AB"/>
    <w:rsid w:val="00E77DD9"/>
    <w:rsid w:val="00E9234D"/>
    <w:rsid w:val="00EB6919"/>
    <w:rsid w:val="00F2512B"/>
    <w:rsid w:val="00F25A0E"/>
    <w:rsid w:val="00F45CAA"/>
    <w:rsid w:val="00F972C6"/>
    <w:rsid w:val="00FA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5"/>
    <o:shapelayout v:ext="edit">
      <o:idmap v:ext="edit" data="1"/>
    </o:shapelayout>
  </w:shapeDefaults>
  <w:decimalSymbol w:val="."/>
  <w:listSeparator w:val=","/>
  <w14:docId w14:val="054C92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2AB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114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211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114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11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114A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2114A"/>
  </w:style>
  <w:style w:type="paragraph" w:styleId="ListParagraph">
    <w:name w:val="List Paragraph"/>
    <w:basedOn w:val="Normal"/>
    <w:uiPriority w:val="34"/>
    <w:qFormat/>
    <w:rsid w:val="00282C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33A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41D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2AB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114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211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114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11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114A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2114A"/>
  </w:style>
  <w:style w:type="paragraph" w:styleId="ListParagraph">
    <w:name w:val="List Paragraph"/>
    <w:basedOn w:val="Normal"/>
    <w:uiPriority w:val="34"/>
    <w:qFormat/>
    <w:rsid w:val="00282C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33A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41D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hyperlink" Target="https://books.google.com/books?id=T2dmnv3o8BIC&amp;pg=PA360" TargetMode="External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Hawkes%20Learning%20Systems\Essential%20Calculus\common\QSI_WRD_TMP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7A6F70-643F-CE4F-A824-829E7B7E8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\Program Files (x86)\Hawkes Learning Systems\Essential Calculus\common\QSI_WRD_TMPL.dotm</Template>
  <TotalTime>306</TotalTime>
  <Pages>7</Pages>
  <Words>1479</Words>
  <Characters>8435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QSI</Company>
  <LinksUpToDate>false</LinksUpToDate>
  <CharactersWithSpaces>9895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Fulton</dc:creator>
  <cp:keywords/>
  <dc:description/>
  <cp:lastModifiedBy>Walt Wells</cp:lastModifiedBy>
  <cp:revision>71</cp:revision>
  <cp:lastPrinted>2016-07-15T16:10:00Z</cp:lastPrinted>
  <dcterms:created xsi:type="dcterms:W3CDTF">2016-07-11T17:08:00Z</dcterms:created>
  <dcterms:modified xsi:type="dcterms:W3CDTF">2016-07-15T16:14:00Z</dcterms:modified>
</cp:coreProperties>
</file>